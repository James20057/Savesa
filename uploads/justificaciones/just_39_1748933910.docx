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0808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38FFB1" wp14:editId="4CB6102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5ECE6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F97773E" wp14:editId="70C6911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6B788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651C0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CB9EEAA" wp14:editId="54059D3D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C45830" w14:textId="3DA8F193" w:rsidR="00D077E9" w:rsidRDefault="00CD528B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Nombre del proyecto</w:t>
                                  </w:r>
                                </w:p>
                                <w:p w14:paraId="164157A1" w14:textId="6B0B6CFB" w:rsidR="00CD528B" w:rsidRPr="00D86945" w:rsidRDefault="00CD528B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Sprint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B9EE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72C45830" w14:textId="3DA8F193" w:rsidR="00D077E9" w:rsidRDefault="00CD528B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Nombre del proyecto</w:t>
                            </w:r>
                          </w:p>
                          <w:p w14:paraId="164157A1" w14:textId="6B0B6CFB" w:rsidR="00CD528B" w:rsidRPr="00D86945" w:rsidRDefault="00CD528B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Sprint 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6F051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6E10D0" wp14:editId="7787EBB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809C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AD1CCF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FC659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1D6A2B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A9B4550B676949FF846EEBBAF789DB52"/>
              </w:placeholder>
              <w15:appearance w15:val="hidden"/>
            </w:sdtPr>
            <w:sdtContent>
              <w:p w14:paraId="1DB1C0CE" w14:textId="07DA4A24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710A40">
                  <w:rPr>
                    <w:rStyle w:val="SubttuloCar"/>
                    <w:b w:val="0"/>
                    <w:noProof/>
                    <w:lang w:bidi="es-ES"/>
                  </w:rPr>
                  <w:t>31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473E6FD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46B3BA0" wp14:editId="10DB491D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C273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15525C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A97369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616C70E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CEC514602C9C41ABB2694092C63DBD58"/>
                </w:placeholder>
                <w:showingPlcHdr/>
                <w15:appearance w15:val="hidden"/>
              </w:sdtPr>
              <w:sdtContent>
                <w:r w:rsidR="00D077E9">
                  <w:rPr>
                    <w:noProof/>
                    <w:lang w:bidi="es-ES"/>
                  </w:rPr>
                  <w:t>NOMBRE DE LA COMPAÑÍA</w:t>
                </w:r>
              </w:sdtContent>
            </w:sdt>
          </w:p>
          <w:p w14:paraId="02DF298C" w14:textId="77777777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BD9461F4A18B4E2F958D8FD57C3BFE0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noProof/>
                    <w:lang w:bidi="es-ES"/>
                  </w:rPr>
                  <w:t>Su nombre</w:t>
                </w:r>
              </w:sdtContent>
            </w:sdt>
          </w:p>
          <w:p w14:paraId="4649A1F2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22C7914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479084CC" wp14:editId="0E4366D8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D330D" wp14:editId="3D2C57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D8EB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2F2DDC1E" w14:textId="3CA75F6E" w:rsidR="00D077E9" w:rsidRDefault="00CD528B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Objetivo</w:t>
      </w:r>
    </w:p>
    <w:p w14:paraId="6F803D6B" w14:textId="2AD01143" w:rsidR="001C714F" w:rsidRDefault="001C714F" w:rsidP="001C714F">
      <w:pPr>
        <w:pStyle w:val="Contenido"/>
        <w:rPr>
          <w:noProof/>
          <w:lang w:bidi="es-ES"/>
        </w:rPr>
      </w:pPr>
      <w:r>
        <w:rPr>
          <w:noProof/>
          <w:lang w:bidi="es-ES"/>
        </w:rPr>
        <w:t>Aquí se debe escribir el objetivo del proyecto, el cual ya se identifico en la fase anterior</w:t>
      </w:r>
    </w:p>
    <w:p w14:paraId="3F48546B" w14:textId="31C9F269" w:rsidR="00CD528B" w:rsidRDefault="00CD528B" w:rsidP="00D077E9">
      <w:pPr>
        <w:pStyle w:val="Ttulo1"/>
      </w:pPr>
      <w:r>
        <w:rPr>
          <w:noProof/>
          <w:lang w:bidi="es-ES"/>
        </w:rPr>
        <w:t xml:space="preserve">Listado de </w:t>
      </w:r>
      <w:r>
        <w:t>Funcionalidades</w:t>
      </w:r>
    </w:p>
    <w:p w14:paraId="30A67580" w14:textId="32D75F8B" w:rsidR="001C714F" w:rsidRDefault="001C714F" w:rsidP="001C714F">
      <w:pPr>
        <w:pStyle w:val="Contenido"/>
        <w:numPr>
          <w:ilvl w:val="0"/>
          <w:numId w:val="3"/>
        </w:numPr>
      </w:pPr>
      <w:r>
        <w:t>Funcionalidad 1</w:t>
      </w:r>
    </w:p>
    <w:p w14:paraId="40C5E02D" w14:textId="6EE78DCC" w:rsidR="001C714F" w:rsidRDefault="001C714F" w:rsidP="001C714F">
      <w:pPr>
        <w:pStyle w:val="Contenido"/>
        <w:numPr>
          <w:ilvl w:val="0"/>
          <w:numId w:val="3"/>
        </w:numPr>
      </w:pPr>
      <w:r>
        <w:t>Funcionalidad 2</w:t>
      </w:r>
    </w:p>
    <w:p w14:paraId="27637D25" w14:textId="6006E229" w:rsidR="001C714F" w:rsidRDefault="001C714F" w:rsidP="001C714F">
      <w:pPr>
        <w:pStyle w:val="Contenido"/>
        <w:numPr>
          <w:ilvl w:val="0"/>
          <w:numId w:val="3"/>
        </w:numPr>
      </w:pPr>
      <w:r>
        <w:t>Funcionalidad 3</w:t>
      </w:r>
    </w:p>
    <w:p w14:paraId="5BC26D6F" w14:textId="7E1522D4" w:rsidR="001C714F" w:rsidRDefault="001C714F" w:rsidP="001C714F">
      <w:pPr>
        <w:pStyle w:val="Contenido"/>
        <w:numPr>
          <w:ilvl w:val="0"/>
          <w:numId w:val="3"/>
        </w:numPr>
      </w:pPr>
      <w:r>
        <w:t>Funcionalidad 4</w:t>
      </w:r>
    </w:p>
    <w:p w14:paraId="177EEB20" w14:textId="7FEA7F8B" w:rsidR="001C714F" w:rsidRDefault="001C714F" w:rsidP="001C714F">
      <w:pPr>
        <w:pStyle w:val="Contenido"/>
        <w:numPr>
          <w:ilvl w:val="0"/>
          <w:numId w:val="3"/>
        </w:numPr>
      </w:pPr>
      <w:r>
        <w:t>Funcionalidad 5</w:t>
      </w:r>
    </w:p>
    <w:p w14:paraId="502E4239" w14:textId="1622B76C" w:rsidR="00252174" w:rsidRDefault="00252174" w:rsidP="001C714F">
      <w:pPr>
        <w:pStyle w:val="Contenido"/>
        <w:numPr>
          <w:ilvl w:val="0"/>
          <w:numId w:val="3"/>
        </w:numPr>
      </w:pPr>
      <w:r>
        <w:t>Se requiere un software que tenga la capacidad de brindar información al usuario sobre los productos del supermercado</w:t>
      </w:r>
    </w:p>
    <w:p w14:paraId="281EE963" w14:textId="11AA7138" w:rsidR="00CD528B" w:rsidRDefault="00CD528B" w:rsidP="00D077E9">
      <w:pPr>
        <w:pStyle w:val="Ttulo1"/>
      </w:pPr>
      <w:r>
        <w:t>Listado de Requisitos Funcionales</w:t>
      </w:r>
    </w:p>
    <w:p w14:paraId="4A2F5231" w14:textId="10CED1EB" w:rsidR="001C714F" w:rsidRDefault="001C714F" w:rsidP="001C714F">
      <w:pPr>
        <w:pStyle w:val="Contenido"/>
        <w:numPr>
          <w:ilvl w:val="0"/>
          <w:numId w:val="4"/>
        </w:numPr>
      </w:pPr>
      <w:r>
        <w:t>Requisito 1</w:t>
      </w:r>
    </w:p>
    <w:p w14:paraId="0D9B6283" w14:textId="32CA59E7" w:rsidR="001C714F" w:rsidRDefault="001C714F" w:rsidP="001C714F">
      <w:pPr>
        <w:pStyle w:val="Contenido"/>
        <w:numPr>
          <w:ilvl w:val="0"/>
          <w:numId w:val="4"/>
        </w:numPr>
      </w:pPr>
      <w:r>
        <w:t>Requisito 2</w:t>
      </w:r>
    </w:p>
    <w:p w14:paraId="324DE429" w14:textId="43BA72B7" w:rsidR="001C714F" w:rsidRDefault="001C714F" w:rsidP="001C714F">
      <w:pPr>
        <w:pStyle w:val="Contenido"/>
        <w:numPr>
          <w:ilvl w:val="0"/>
          <w:numId w:val="4"/>
        </w:numPr>
      </w:pPr>
      <w:r>
        <w:t>Requisito 3</w:t>
      </w:r>
    </w:p>
    <w:p w14:paraId="5760CC4B" w14:textId="7C7EFF91" w:rsidR="001C714F" w:rsidRDefault="001C714F" w:rsidP="001C714F">
      <w:pPr>
        <w:pStyle w:val="Contenido"/>
        <w:numPr>
          <w:ilvl w:val="0"/>
          <w:numId w:val="4"/>
        </w:numPr>
      </w:pPr>
      <w:r>
        <w:t>Requisito 4</w:t>
      </w:r>
    </w:p>
    <w:p w14:paraId="6280C58D" w14:textId="1675EB7F" w:rsidR="001C714F" w:rsidRDefault="001C714F" w:rsidP="001C714F">
      <w:pPr>
        <w:pStyle w:val="Contenido"/>
        <w:numPr>
          <w:ilvl w:val="0"/>
          <w:numId w:val="4"/>
        </w:numPr>
      </w:pPr>
      <w:r>
        <w:t>Requisito 5</w:t>
      </w:r>
    </w:p>
    <w:p w14:paraId="4B944983" w14:textId="12736389" w:rsidR="00252174" w:rsidRDefault="00252174" w:rsidP="001C714F">
      <w:pPr>
        <w:pStyle w:val="Contenido"/>
        <w:numPr>
          <w:ilvl w:val="0"/>
          <w:numId w:val="4"/>
        </w:numPr>
      </w:pPr>
      <w:r>
        <w:t>Editar la información de el producto en cuanto a los atributos de precio</w:t>
      </w:r>
    </w:p>
    <w:p w14:paraId="75D28BCF" w14:textId="1800B8C2" w:rsidR="00CD528B" w:rsidRDefault="00CD528B" w:rsidP="00D077E9">
      <w:pPr>
        <w:pStyle w:val="Ttulo1"/>
      </w:pPr>
      <w:r>
        <w:t>Diagrama de Módulos</w:t>
      </w:r>
    </w:p>
    <w:p w14:paraId="324821C9" w14:textId="1DBF68AE" w:rsidR="001C714F" w:rsidRDefault="001C714F" w:rsidP="001C714F">
      <w:pPr>
        <w:pStyle w:val="Contenido"/>
      </w:pPr>
      <w:r>
        <w:t xml:space="preserve">Imagen que contiene el diagrama con sus módulos y relaciones entre </w:t>
      </w:r>
      <w:r w:rsidR="00830ED4">
        <w:t>módulos</w:t>
      </w:r>
    </w:p>
    <w:p w14:paraId="07C7A17B" w14:textId="0ADE819B" w:rsidR="00CD528B" w:rsidRDefault="00CD528B" w:rsidP="00D077E9">
      <w:pPr>
        <w:pStyle w:val="Ttulo1"/>
      </w:pPr>
      <w:r>
        <w:t>Definición de Roles</w:t>
      </w:r>
    </w:p>
    <w:p w14:paraId="72A7A587" w14:textId="14A37259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t xml:space="preserve">Producto </w:t>
      </w:r>
      <w:proofErr w:type="spellStart"/>
      <w:r w:rsidRPr="00CD528B">
        <w:rPr>
          <w:b/>
          <w:bCs/>
        </w:rPr>
        <w:t>Owner</w:t>
      </w:r>
      <w:proofErr w:type="spellEnd"/>
      <w:r w:rsidRPr="00CD528B">
        <w:rPr>
          <w:b/>
          <w:bCs/>
        </w:rPr>
        <w:t>:</w:t>
      </w:r>
      <w:r>
        <w:t xml:space="preserve"> </w:t>
      </w:r>
    </w:p>
    <w:p w14:paraId="799C3748" w14:textId="5D668B7C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t xml:space="preserve">Scrum </w:t>
      </w:r>
      <w:proofErr w:type="gramStart"/>
      <w:r w:rsidRPr="00CD528B">
        <w:rPr>
          <w:b/>
          <w:bCs/>
        </w:rPr>
        <w:t>Master</w:t>
      </w:r>
      <w:proofErr w:type="gramEnd"/>
      <w:r w:rsidRPr="00CD528B">
        <w:rPr>
          <w:b/>
          <w:bCs/>
        </w:rPr>
        <w:t>:</w:t>
      </w:r>
      <w:r>
        <w:t xml:space="preserve"> </w:t>
      </w:r>
    </w:p>
    <w:p w14:paraId="15247256" w14:textId="61C92209" w:rsidR="00CD528B" w:rsidRPr="00AD1BC9" w:rsidRDefault="00CD528B" w:rsidP="00CD528B">
      <w:pPr>
        <w:pStyle w:val="Contenido"/>
        <w:numPr>
          <w:ilvl w:val="0"/>
          <w:numId w:val="1"/>
        </w:numPr>
      </w:pPr>
      <w:r w:rsidRPr="00AD1BC9">
        <w:rPr>
          <w:b/>
          <w:bCs/>
        </w:rPr>
        <w:t xml:space="preserve">Scrum </w:t>
      </w:r>
      <w:proofErr w:type="spellStart"/>
      <w:r w:rsidRPr="00AD1BC9">
        <w:rPr>
          <w:b/>
          <w:bCs/>
        </w:rPr>
        <w:t>Team</w:t>
      </w:r>
      <w:proofErr w:type="spellEnd"/>
      <w:r w:rsidRPr="00AD1BC9">
        <w:rPr>
          <w:b/>
          <w:bCs/>
        </w:rPr>
        <w:t>:</w:t>
      </w:r>
      <w:r w:rsidR="006F4E23">
        <w:rPr>
          <w:b/>
          <w:bCs/>
        </w:rPr>
        <w:t xml:space="preserve"> </w:t>
      </w:r>
    </w:p>
    <w:p w14:paraId="58526BB8" w14:textId="77777777" w:rsidR="00AD1BC9" w:rsidRDefault="00AD1BC9" w:rsidP="00AD1BC9">
      <w:pPr>
        <w:pStyle w:val="Contenido"/>
        <w:ind w:left="360"/>
      </w:pPr>
    </w:p>
    <w:p w14:paraId="6CDB8598" w14:textId="602102D9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t>Diseño GUI:</w:t>
      </w:r>
      <w:r>
        <w:t xml:space="preserve"> </w:t>
      </w:r>
    </w:p>
    <w:p w14:paraId="0BCB120E" w14:textId="6D7736B7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t>Analista de software:</w:t>
      </w:r>
      <w:r>
        <w:t xml:space="preserve"> </w:t>
      </w:r>
    </w:p>
    <w:p w14:paraId="2017C7BD" w14:textId="77777777" w:rsidR="00AD1BC9" w:rsidRDefault="00CD528B" w:rsidP="00CD528B">
      <w:pPr>
        <w:pStyle w:val="Contenido"/>
        <w:numPr>
          <w:ilvl w:val="0"/>
          <w:numId w:val="1"/>
        </w:numPr>
      </w:pPr>
      <w:r w:rsidRPr="00AD1BC9">
        <w:rPr>
          <w:b/>
          <w:bCs/>
        </w:rPr>
        <w:t>Analista comercial:</w:t>
      </w:r>
      <w:r>
        <w:t xml:space="preserve"> </w:t>
      </w:r>
    </w:p>
    <w:p w14:paraId="4F02BB08" w14:textId="2E94439D" w:rsidR="00CD528B" w:rsidRDefault="00CD528B" w:rsidP="00CD528B">
      <w:pPr>
        <w:pStyle w:val="Contenido"/>
        <w:numPr>
          <w:ilvl w:val="0"/>
          <w:numId w:val="1"/>
        </w:numPr>
      </w:pPr>
      <w:proofErr w:type="spellStart"/>
      <w:r w:rsidRPr="00AD1BC9">
        <w:rPr>
          <w:b/>
          <w:bCs/>
        </w:rPr>
        <w:t>Tester</w:t>
      </w:r>
      <w:proofErr w:type="spellEnd"/>
      <w:r w:rsidRPr="00AD1BC9">
        <w:rPr>
          <w:b/>
          <w:bCs/>
        </w:rPr>
        <w:t>:</w:t>
      </w:r>
      <w:r>
        <w:t xml:space="preserve"> </w:t>
      </w:r>
    </w:p>
    <w:p w14:paraId="15EF4F31" w14:textId="5E31D90E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lastRenderedPageBreak/>
        <w:t>Arquitecto de software:</w:t>
      </w:r>
      <w:r>
        <w:t xml:space="preserve"> </w:t>
      </w:r>
    </w:p>
    <w:p w14:paraId="456CB69B" w14:textId="7C2548D0" w:rsidR="00CD528B" w:rsidRDefault="00CD528B" w:rsidP="00CD528B">
      <w:pPr>
        <w:pStyle w:val="Contenido"/>
        <w:numPr>
          <w:ilvl w:val="0"/>
          <w:numId w:val="1"/>
        </w:numPr>
      </w:pPr>
      <w:proofErr w:type="spellStart"/>
      <w:r w:rsidRPr="00CD528B">
        <w:rPr>
          <w:b/>
          <w:bCs/>
        </w:rPr>
        <w:t>Team</w:t>
      </w:r>
      <w:proofErr w:type="spellEnd"/>
      <w:r w:rsidRPr="00CD528B">
        <w:rPr>
          <w:b/>
          <w:bCs/>
        </w:rPr>
        <w:t xml:space="preserve"> lead:</w:t>
      </w:r>
      <w:r>
        <w:t xml:space="preserve"> </w:t>
      </w:r>
    </w:p>
    <w:p w14:paraId="42B8DBB3" w14:textId="6A5069D1" w:rsidR="00CD528B" w:rsidRDefault="00CD528B" w:rsidP="00CD528B">
      <w:pPr>
        <w:pStyle w:val="Contenido"/>
        <w:numPr>
          <w:ilvl w:val="0"/>
          <w:numId w:val="1"/>
        </w:numPr>
      </w:pPr>
      <w:r w:rsidRPr="00CD528B">
        <w:rPr>
          <w:b/>
          <w:bCs/>
        </w:rPr>
        <w:t>Desarrolladores back end:</w:t>
      </w:r>
      <w:r>
        <w:t xml:space="preserve"> </w:t>
      </w:r>
    </w:p>
    <w:p w14:paraId="3BBA5DE0" w14:textId="776A240B" w:rsidR="009254C8" w:rsidRDefault="00CD528B" w:rsidP="00CD528B">
      <w:pPr>
        <w:pStyle w:val="Contenido"/>
        <w:numPr>
          <w:ilvl w:val="0"/>
          <w:numId w:val="1"/>
        </w:numPr>
        <w:sectPr w:rsidR="009254C8" w:rsidSect="00AB02A7">
          <w:headerReference w:type="default" r:id="rId9"/>
          <w:footerReference w:type="default" r:id="rId10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1C714F">
        <w:rPr>
          <w:b/>
          <w:bCs/>
        </w:rPr>
        <w:t>Desarrolladores Front End:</w:t>
      </w:r>
    </w:p>
    <w:p w14:paraId="6B107A56" w14:textId="42EDC094" w:rsidR="00CD528B" w:rsidRDefault="00CD528B" w:rsidP="00D077E9">
      <w:pPr>
        <w:pStyle w:val="Ttulo1"/>
      </w:pPr>
      <w:r>
        <w:lastRenderedPageBreak/>
        <w:t>Lista de Historias de Usuario</w:t>
      </w:r>
    </w:p>
    <w:tbl>
      <w:tblPr>
        <w:tblStyle w:val="Tablanormal5"/>
        <w:tblW w:w="15735" w:type="dxa"/>
        <w:tblLook w:val="04A0" w:firstRow="1" w:lastRow="0" w:firstColumn="1" w:lastColumn="0" w:noHBand="0" w:noVBand="1"/>
      </w:tblPr>
      <w:tblGrid>
        <w:gridCol w:w="652"/>
        <w:gridCol w:w="2005"/>
        <w:gridCol w:w="3297"/>
        <w:gridCol w:w="4394"/>
        <w:gridCol w:w="5387"/>
      </w:tblGrid>
      <w:tr w:rsidR="00CD528B" w14:paraId="7B98E11D" w14:textId="77777777" w:rsidTr="000C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2" w:type="dxa"/>
          </w:tcPr>
          <w:p w14:paraId="412A6375" w14:textId="29421A9D" w:rsidR="00CD528B" w:rsidRDefault="00CD528B" w:rsidP="00CD528B">
            <w:pPr>
              <w:pStyle w:val="Contenido"/>
            </w:pPr>
            <w:r>
              <w:t>ID</w:t>
            </w:r>
          </w:p>
        </w:tc>
        <w:tc>
          <w:tcPr>
            <w:tcW w:w="2005" w:type="dxa"/>
          </w:tcPr>
          <w:p w14:paraId="12366675" w14:textId="2EA42A09" w:rsidR="00CD528B" w:rsidRDefault="00CD528B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Como…</w:t>
            </w:r>
          </w:p>
        </w:tc>
        <w:tc>
          <w:tcPr>
            <w:tcW w:w="3297" w:type="dxa"/>
          </w:tcPr>
          <w:p w14:paraId="4C056002" w14:textId="78A0F698" w:rsidR="00CD528B" w:rsidRDefault="00CD528B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05410DD6" w14:textId="73B4E830" w:rsidR="00CD528B" w:rsidRDefault="00CD528B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5387" w:type="dxa"/>
          </w:tcPr>
          <w:p w14:paraId="2BBC8DCE" w14:textId="31768C99" w:rsidR="00CD528B" w:rsidRDefault="00CD528B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Criterios de Aceptación</w:t>
            </w:r>
          </w:p>
        </w:tc>
      </w:tr>
      <w:tr w:rsidR="00CD528B" w14:paraId="32B72760" w14:textId="77777777" w:rsidTr="000C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3301081A" w14:textId="2BFC97F5" w:rsidR="00CD528B" w:rsidRDefault="00CD528B" w:rsidP="00CD528B">
            <w:pPr>
              <w:pStyle w:val="Contenido"/>
            </w:pPr>
            <w:r>
              <w:t>1</w:t>
            </w:r>
          </w:p>
        </w:tc>
        <w:tc>
          <w:tcPr>
            <w:tcW w:w="2005" w:type="dxa"/>
          </w:tcPr>
          <w:p w14:paraId="49A09CF2" w14:textId="57F27A7F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3297" w:type="dxa"/>
          </w:tcPr>
          <w:p w14:paraId="31B1BF0A" w14:textId="670572F3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el listado de todos los usuarios.</w:t>
            </w:r>
          </w:p>
        </w:tc>
        <w:tc>
          <w:tcPr>
            <w:tcW w:w="4394" w:type="dxa"/>
          </w:tcPr>
          <w:p w14:paraId="0AFAB548" w14:textId="0ECEAC6B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identificar sus principales datos.</w:t>
            </w:r>
          </w:p>
        </w:tc>
        <w:tc>
          <w:tcPr>
            <w:tcW w:w="5387" w:type="dxa"/>
          </w:tcPr>
          <w:p w14:paraId="4F094C0B" w14:textId="3B66640D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contar con una identificación, nombre de usuario, correo electrónico, rol.</w:t>
            </w:r>
          </w:p>
        </w:tc>
      </w:tr>
      <w:tr w:rsidR="00CD528B" w14:paraId="6EFC37EE" w14:textId="77777777" w:rsidTr="000C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376E5E80" w14:textId="77777777" w:rsidR="00CD528B" w:rsidRDefault="00CD528B" w:rsidP="00CD528B">
            <w:pPr>
              <w:pStyle w:val="Contenido"/>
            </w:pPr>
          </w:p>
        </w:tc>
        <w:tc>
          <w:tcPr>
            <w:tcW w:w="2005" w:type="dxa"/>
          </w:tcPr>
          <w:p w14:paraId="202C1910" w14:textId="77777777" w:rsidR="00CD528B" w:rsidRDefault="00CD528B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</w:tcPr>
          <w:p w14:paraId="56CA3601" w14:textId="77777777" w:rsidR="00CD528B" w:rsidRDefault="00CD528B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686B13C" w14:textId="77777777" w:rsidR="00CD528B" w:rsidRDefault="00CD528B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7" w:type="dxa"/>
          </w:tcPr>
          <w:p w14:paraId="184A21B7" w14:textId="77777777" w:rsidR="00CD528B" w:rsidRDefault="00CD528B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28B" w14:paraId="43B4B276" w14:textId="77777777" w:rsidTr="000C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5CFA861E" w14:textId="77777777" w:rsidR="00CD528B" w:rsidRDefault="00CD528B" w:rsidP="00CD528B">
            <w:pPr>
              <w:pStyle w:val="Contenido"/>
            </w:pPr>
          </w:p>
        </w:tc>
        <w:tc>
          <w:tcPr>
            <w:tcW w:w="2005" w:type="dxa"/>
          </w:tcPr>
          <w:p w14:paraId="11F81307" w14:textId="77777777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</w:tcPr>
          <w:p w14:paraId="74FEBD1F" w14:textId="77777777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6BAA3656" w14:textId="77777777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7" w:type="dxa"/>
          </w:tcPr>
          <w:p w14:paraId="7BF3669E" w14:textId="77777777" w:rsidR="00CD528B" w:rsidRDefault="00CD528B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02886" w14:textId="77777777" w:rsidR="009254C8" w:rsidRDefault="009254C8" w:rsidP="00CD528B">
      <w:pPr>
        <w:pStyle w:val="Contenido"/>
        <w:sectPr w:rsidR="009254C8" w:rsidSect="000C2408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41C0B4D6" w14:textId="231D9F30" w:rsidR="00CD528B" w:rsidRDefault="00CD528B" w:rsidP="00D077E9">
      <w:pPr>
        <w:pStyle w:val="Ttulo1"/>
      </w:pPr>
      <w:r>
        <w:lastRenderedPageBreak/>
        <w:t>Product Backlog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F757CE" w14:paraId="2FB37589" w14:textId="77777777" w:rsidTr="00F75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0AAFA252" w14:textId="16C949E5" w:rsidR="006823F2" w:rsidRDefault="006823F2" w:rsidP="00CD528B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0EF2E5BB" w14:textId="2E959E50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1763E46B" w14:textId="33192A1D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6E3E9A29" w14:textId="3A4FB76A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72AD070F" w14:textId="4A369868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72F4C780" w14:textId="5A805861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33967FD9" w14:textId="4B9D84CB" w:rsidR="006823F2" w:rsidRDefault="006823F2" w:rsidP="00CD528B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F757CE" w14:paraId="615B0659" w14:textId="77777777" w:rsidTr="00F7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2B0CA1C" w14:textId="31823D00" w:rsidR="006823F2" w:rsidRDefault="006F4E23" w:rsidP="00CD528B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234656A3" w14:textId="5725DDB6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5C76631C" w14:textId="76193C8D" w:rsidR="006823F2" w:rsidRDefault="006823F2" w:rsidP="006823F2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44C51658" w14:textId="05502614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57F6FA65" w14:textId="17FDAB7C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38F0D905" w14:textId="6038724A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0AC276FA" w14:textId="7298EDB5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6823F2" w14:paraId="669B3007" w14:textId="77777777" w:rsidTr="00F75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0F60A4" w14:textId="77777777" w:rsidR="006823F2" w:rsidRDefault="006823F2" w:rsidP="00CD528B">
            <w:pPr>
              <w:pStyle w:val="Contenido"/>
            </w:pPr>
          </w:p>
        </w:tc>
        <w:tc>
          <w:tcPr>
            <w:tcW w:w="2513" w:type="dxa"/>
          </w:tcPr>
          <w:p w14:paraId="74FB6B63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C539FE3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5F29A918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C48F1A2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56AAD9D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1893511B" w14:textId="77777777" w:rsidR="006823F2" w:rsidRDefault="006823F2" w:rsidP="00CD528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7CE" w14:paraId="6EC6C6F6" w14:textId="77777777" w:rsidTr="00F7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A8E77B9" w14:textId="77777777" w:rsidR="006823F2" w:rsidRDefault="006823F2" w:rsidP="00CD528B">
            <w:pPr>
              <w:pStyle w:val="Contenido"/>
            </w:pPr>
          </w:p>
        </w:tc>
        <w:tc>
          <w:tcPr>
            <w:tcW w:w="2513" w:type="dxa"/>
          </w:tcPr>
          <w:p w14:paraId="7693E5B8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2E0CB2B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4DEE5E6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2661A7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97D06E1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2C7DBCF5" w14:textId="77777777" w:rsidR="006823F2" w:rsidRDefault="006823F2" w:rsidP="00CD528B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0F87D4" w14:textId="77777777" w:rsidR="009254C8" w:rsidRDefault="009254C8" w:rsidP="00CD528B">
      <w:pPr>
        <w:pStyle w:val="Contenido"/>
        <w:sectPr w:rsidR="009254C8" w:rsidSect="00F757CE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54EA7F14" w14:textId="153EFD09" w:rsidR="00CD528B" w:rsidRDefault="00CD528B" w:rsidP="00D077E9">
      <w:pPr>
        <w:pStyle w:val="Ttulo1"/>
      </w:pPr>
      <w:r>
        <w:lastRenderedPageBreak/>
        <w:t>Programación de Sprint</w:t>
      </w:r>
    </w:p>
    <w:tbl>
      <w:tblPr>
        <w:tblStyle w:val="Tabladelista1clara-nfasis4"/>
        <w:tblW w:w="15829" w:type="dxa"/>
        <w:tblLook w:val="04A0" w:firstRow="1" w:lastRow="0" w:firstColumn="1" w:lastColumn="0" w:noHBand="0" w:noVBand="1"/>
      </w:tblPr>
      <w:tblGrid>
        <w:gridCol w:w="4253"/>
        <w:gridCol w:w="3354"/>
        <w:gridCol w:w="3828"/>
        <w:gridCol w:w="4394"/>
      </w:tblGrid>
      <w:tr w:rsidR="006823F2" w14:paraId="1E5EC489" w14:textId="77777777" w:rsidTr="00F75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3989E9" w14:textId="3DF594ED" w:rsidR="006823F2" w:rsidRDefault="006823F2" w:rsidP="006823F2">
            <w:pPr>
              <w:pStyle w:val="Contenido"/>
            </w:pPr>
            <w:r>
              <w:t>Sprint 1</w:t>
            </w:r>
          </w:p>
        </w:tc>
        <w:tc>
          <w:tcPr>
            <w:tcW w:w="3354" w:type="dxa"/>
          </w:tcPr>
          <w:p w14:paraId="276C8716" w14:textId="339ECE93" w:rsidR="006823F2" w:rsidRDefault="006823F2" w:rsidP="006823F2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3828" w:type="dxa"/>
          </w:tcPr>
          <w:p w14:paraId="09872FDC" w14:textId="6108228F" w:rsidR="006823F2" w:rsidRDefault="006823F2" w:rsidP="006823F2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4394" w:type="dxa"/>
          </w:tcPr>
          <w:p w14:paraId="2243CEBC" w14:textId="7D95D40E" w:rsidR="006823F2" w:rsidRDefault="006823F2" w:rsidP="006823F2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4</w:t>
            </w:r>
          </w:p>
        </w:tc>
      </w:tr>
      <w:tr w:rsidR="006823F2" w14:paraId="11D001C1" w14:textId="77777777" w:rsidTr="00F7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A68520" w14:textId="4B5E40E4" w:rsidR="006823F2" w:rsidRPr="006823F2" w:rsidRDefault="006823F2" w:rsidP="006823F2">
            <w:pPr>
              <w:pStyle w:val="Contenido"/>
              <w:rPr>
                <w:b w:val="0"/>
                <w:bCs w:val="0"/>
              </w:rPr>
            </w:pPr>
            <w:r w:rsidRPr="006823F2">
              <w:rPr>
                <w:b w:val="0"/>
                <w:bCs w:val="0"/>
              </w:rPr>
              <w:t>Fecha inicio y Fecha fin</w:t>
            </w:r>
          </w:p>
        </w:tc>
        <w:tc>
          <w:tcPr>
            <w:tcW w:w="3354" w:type="dxa"/>
          </w:tcPr>
          <w:p w14:paraId="734DEFCB" w14:textId="43A6DE29" w:rsidR="006823F2" w:rsidRPr="006823F2" w:rsidRDefault="00F757CE" w:rsidP="006823F2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Fecha inicio y Fecha fin</w:t>
            </w:r>
          </w:p>
        </w:tc>
        <w:tc>
          <w:tcPr>
            <w:tcW w:w="3828" w:type="dxa"/>
          </w:tcPr>
          <w:p w14:paraId="0FF5306A" w14:textId="73A59D03" w:rsidR="006823F2" w:rsidRPr="006823F2" w:rsidRDefault="00F757CE" w:rsidP="006823F2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Fecha inicio y Fecha fin</w:t>
            </w:r>
          </w:p>
        </w:tc>
        <w:tc>
          <w:tcPr>
            <w:tcW w:w="4394" w:type="dxa"/>
          </w:tcPr>
          <w:p w14:paraId="4C4F1B1D" w14:textId="33857F4A" w:rsidR="006823F2" w:rsidRPr="006823F2" w:rsidRDefault="00F757CE" w:rsidP="006823F2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Fecha inicio y Fecha fin</w:t>
            </w:r>
          </w:p>
        </w:tc>
      </w:tr>
    </w:tbl>
    <w:p w14:paraId="3ADAA044" w14:textId="77777777" w:rsidR="009254C8" w:rsidRDefault="009254C8" w:rsidP="006823F2">
      <w:pPr>
        <w:pStyle w:val="Contenido"/>
        <w:sectPr w:rsidR="009254C8" w:rsidSect="009254C8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2C8400CF" w14:textId="404DB7FF" w:rsidR="007F624A" w:rsidRDefault="007F624A" w:rsidP="00D077E9">
      <w:pPr>
        <w:pStyle w:val="Ttulo1"/>
      </w:pPr>
      <w:r>
        <w:lastRenderedPageBreak/>
        <w:t>Sprint 1</w:t>
      </w:r>
    </w:p>
    <w:p w14:paraId="61D9958A" w14:textId="792865F6" w:rsidR="007F624A" w:rsidRDefault="007F624A" w:rsidP="007F624A">
      <w:pPr>
        <w:pStyle w:val="Ttulo2"/>
      </w:pPr>
      <w:r>
        <w:t>Sprint Backlog</w:t>
      </w:r>
    </w:p>
    <w:p w14:paraId="469A9BD1" w14:textId="51B4D6EC" w:rsidR="007F624A" w:rsidRPr="007F624A" w:rsidRDefault="007F624A" w:rsidP="007F624A">
      <w:pPr>
        <w:pStyle w:val="Contenido"/>
      </w:pPr>
      <w:r>
        <w:t>En la siguiente tabla se deben relacionar únicamente las HU de este sprint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7F624A" w14:paraId="0A225130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2839CFCC" w14:textId="77777777" w:rsidR="007F624A" w:rsidRDefault="007F624A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4CE58938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1CCE0775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2700CC60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64AD538B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686ADF13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66FCC51A" w14:textId="77777777" w:rsidR="007F624A" w:rsidRDefault="007F624A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710A40" w14:paraId="261B7FC8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19150A3" w14:textId="29BD90F6" w:rsidR="007F624A" w:rsidRDefault="00710A40" w:rsidP="00246BDA">
            <w:pPr>
              <w:pStyle w:val="Contenido"/>
            </w:pPr>
            <w:r>
              <w:t>1</w:t>
            </w:r>
          </w:p>
        </w:tc>
        <w:tc>
          <w:tcPr>
            <w:tcW w:w="2513" w:type="dxa"/>
          </w:tcPr>
          <w:p w14:paraId="1ECF71E1" w14:textId="77777777" w:rsidR="007F624A" w:rsidRDefault="007F624A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17509776" w14:textId="40DF08EF" w:rsidR="007F624A" w:rsidRDefault="00710A40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Visualizar el listado de todos los usuarios</w:t>
            </w:r>
          </w:p>
        </w:tc>
        <w:tc>
          <w:tcPr>
            <w:tcW w:w="4394" w:type="dxa"/>
          </w:tcPr>
          <w:p w14:paraId="09CF51BA" w14:textId="4F480E5E" w:rsidR="007F624A" w:rsidRDefault="00710A40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Gestionar roles y accesos</w:t>
            </w:r>
          </w:p>
        </w:tc>
        <w:tc>
          <w:tcPr>
            <w:tcW w:w="1559" w:type="dxa"/>
          </w:tcPr>
          <w:p w14:paraId="717F0776" w14:textId="77777777" w:rsidR="007F624A" w:rsidRDefault="007F624A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314E313B" w14:textId="77777777" w:rsidR="007F624A" w:rsidRDefault="007F624A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1FC3658C" w14:textId="5AA36CB4" w:rsidR="007F624A" w:rsidRDefault="00710A40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Realizado</w:t>
            </w:r>
          </w:p>
        </w:tc>
      </w:tr>
      <w:tr w:rsidR="007F624A" w14:paraId="41B8F7F8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801DFEB" w14:textId="686EFA51" w:rsidR="007F624A" w:rsidRDefault="00710A40" w:rsidP="00246BDA">
            <w:pPr>
              <w:pStyle w:val="Contenido"/>
            </w:pPr>
            <w:r>
              <w:t>2</w:t>
            </w:r>
          </w:p>
        </w:tc>
        <w:tc>
          <w:tcPr>
            <w:tcW w:w="2513" w:type="dxa"/>
          </w:tcPr>
          <w:p w14:paraId="4AF8000E" w14:textId="3B8CB90E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Docente</w:t>
            </w:r>
          </w:p>
        </w:tc>
        <w:tc>
          <w:tcPr>
            <w:tcW w:w="2835" w:type="dxa"/>
          </w:tcPr>
          <w:p w14:paraId="2726F014" w14:textId="1316D3B5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Registrar la asistencia de los estudiantes</w:t>
            </w:r>
          </w:p>
        </w:tc>
        <w:tc>
          <w:tcPr>
            <w:tcW w:w="4394" w:type="dxa"/>
          </w:tcPr>
          <w:p w14:paraId="1BD504B0" w14:textId="2CEE938D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Llevar un control diario del rendimiento</w:t>
            </w:r>
          </w:p>
        </w:tc>
        <w:tc>
          <w:tcPr>
            <w:tcW w:w="1559" w:type="dxa"/>
          </w:tcPr>
          <w:p w14:paraId="56218A1C" w14:textId="443C389F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Alta</w:t>
            </w:r>
          </w:p>
        </w:tc>
        <w:tc>
          <w:tcPr>
            <w:tcW w:w="1418" w:type="dxa"/>
          </w:tcPr>
          <w:p w14:paraId="5FBC3A86" w14:textId="24316E91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1</w:t>
            </w:r>
          </w:p>
        </w:tc>
        <w:tc>
          <w:tcPr>
            <w:tcW w:w="2108" w:type="dxa"/>
          </w:tcPr>
          <w:p w14:paraId="531E052A" w14:textId="507989AB" w:rsidR="007F624A" w:rsidRDefault="00710A40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</w:t>
            </w:r>
          </w:p>
        </w:tc>
      </w:tr>
      <w:tr w:rsidR="00710A40" w14:paraId="62E47575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0DCB85" w14:textId="6E542C4E" w:rsidR="00710A40" w:rsidRDefault="00710A40" w:rsidP="00710A40">
            <w:pPr>
              <w:pStyle w:val="Contenido"/>
            </w:pPr>
            <w:r>
              <w:t>3</w:t>
            </w:r>
          </w:p>
        </w:tc>
        <w:tc>
          <w:tcPr>
            <w:tcW w:w="2513" w:type="dxa"/>
          </w:tcPr>
          <w:p w14:paraId="5C4592C5" w14:textId="2D081E7F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Docente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0A40" w:rsidRPr="00710A40" w14:paraId="1A5F39D7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086C7" w14:textId="77777777" w:rsidR="00710A40" w:rsidRPr="00710A40" w:rsidRDefault="00710A40" w:rsidP="00710A40">
                  <w:pPr>
                    <w:pStyle w:val="Contenido"/>
                    <w:rPr>
                      <w:b/>
                      <w:lang w:val="es-CO"/>
                    </w:rPr>
                  </w:pPr>
                </w:p>
              </w:tc>
            </w:tr>
          </w:tbl>
          <w:p w14:paraId="523AB3C3" w14:textId="77777777" w:rsidR="00710A40" w:rsidRP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10A40" w:rsidRPr="00710A40" w14:paraId="2CFF86E0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F24B2" w14:textId="77777777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  <w:r w:rsidRPr="00710A40">
                    <w:rPr>
                      <w:lang w:val="es-CO"/>
                    </w:rPr>
                    <w:t>Subir materiales educativos</w:t>
                  </w:r>
                </w:p>
              </w:tc>
            </w:tr>
          </w:tbl>
          <w:p w14:paraId="741C674E" w14:textId="2FCEA519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0B41014" w14:textId="4E136BA8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Compartir el contenido de clase con ausentes</w:t>
            </w:r>
          </w:p>
        </w:tc>
        <w:tc>
          <w:tcPr>
            <w:tcW w:w="1559" w:type="dxa"/>
          </w:tcPr>
          <w:p w14:paraId="16D982BF" w14:textId="46988E57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Media</w:t>
            </w:r>
          </w:p>
        </w:tc>
        <w:tc>
          <w:tcPr>
            <w:tcW w:w="1418" w:type="dxa"/>
          </w:tcPr>
          <w:p w14:paraId="317984B3" w14:textId="067035B9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1</w:t>
            </w:r>
          </w:p>
        </w:tc>
        <w:tc>
          <w:tcPr>
            <w:tcW w:w="2108" w:type="dxa"/>
          </w:tcPr>
          <w:p w14:paraId="1DE4858F" w14:textId="391B11F5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Realizado</w:t>
            </w:r>
          </w:p>
        </w:tc>
      </w:tr>
      <w:tr w:rsidR="00710A40" w14:paraId="3BA4E2BF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8FB6497" w14:textId="0560B885" w:rsidR="00710A40" w:rsidRDefault="00710A40" w:rsidP="00710A40">
            <w:pPr>
              <w:pStyle w:val="Contenido"/>
            </w:pPr>
            <w:r>
              <w:t>4</w:t>
            </w:r>
          </w:p>
        </w:tc>
        <w:tc>
          <w:tcPr>
            <w:tcW w:w="2513" w:type="dxa"/>
          </w:tcPr>
          <w:p w14:paraId="3F4EE3AD" w14:textId="6373844D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Estudiante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0A40" w:rsidRPr="00710A40" w14:paraId="282D945F" w14:textId="77777777" w:rsidTr="007B0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6A179" w14:textId="77777777" w:rsidR="00710A40" w:rsidRPr="00710A40" w:rsidRDefault="00710A40" w:rsidP="00710A40">
                  <w:pPr>
                    <w:pStyle w:val="Contenido"/>
                    <w:rPr>
                      <w:b/>
                      <w:lang w:val="es-CO"/>
                    </w:rPr>
                  </w:pPr>
                </w:p>
              </w:tc>
            </w:tr>
          </w:tbl>
          <w:p w14:paraId="77A1CC30" w14:textId="77777777" w:rsidR="00710A40" w:rsidRP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10A40" w:rsidRPr="00710A40" w14:paraId="03474248" w14:textId="77777777" w:rsidTr="007B0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338D0" w14:textId="33160D2B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  <w:r w:rsidRPr="00710A40">
                    <w:rPr>
                      <w:b/>
                    </w:rPr>
                    <w:t>Descargar materiales de clase</w:t>
                  </w:r>
                </w:p>
              </w:tc>
            </w:tr>
          </w:tbl>
          <w:p w14:paraId="50813020" w14:textId="77777777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7201205" w14:textId="04582D52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Acceder al contenido cuando no pude asistir</w:t>
            </w:r>
          </w:p>
        </w:tc>
        <w:tc>
          <w:tcPr>
            <w:tcW w:w="1559" w:type="dxa"/>
          </w:tcPr>
          <w:p w14:paraId="74600DD9" w14:textId="10645B22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Media</w:t>
            </w:r>
          </w:p>
        </w:tc>
        <w:tc>
          <w:tcPr>
            <w:tcW w:w="1418" w:type="dxa"/>
          </w:tcPr>
          <w:p w14:paraId="24003B57" w14:textId="4D863437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A40">
              <w:rPr>
                <w:b/>
              </w:rPr>
              <w:t>1</w:t>
            </w:r>
          </w:p>
        </w:tc>
        <w:tc>
          <w:tcPr>
            <w:tcW w:w="2108" w:type="dxa"/>
          </w:tcPr>
          <w:p w14:paraId="37F135AC" w14:textId="308DED82" w:rsidR="00710A40" w:rsidRDefault="00710A40" w:rsidP="00710A40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</w:t>
            </w:r>
          </w:p>
        </w:tc>
      </w:tr>
      <w:tr w:rsidR="00710A40" w14:paraId="2D5C15BB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09A8FC8" w14:textId="35A48471" w:rsidR="00710A40" w:rsidRDefault="00710A40" w:rsidP="00710A40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0A40" w:rsidRPr="00710A40" w14:paraId="5F95CAC6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747AC0" w14:textId="77777777" w:rsidR="00710A40" w:rsidRPr="00710A40" w:rsidRDefault="00710A40" w:rsidP="00710A40">
                  <w:pPr>
                    <w:pStyle w:val="Contenido"/>
                    <w:rPr>
                      <w:b/>
                      <w:lang w:val="es-CO"/>
                    </w:rPr>
                  </w:pPr>
                </w:p>
              </w:tc>
            </w:tr>
          </w:tbl>
          <w:p w14:paraId="10910285" w14:textId="77777777" w:rsidR="00710A40" w:rsidRP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</w:tblGrid>
            <w:tr w:rsidR="00710A40" w:rsidRPr="00710A40" w14:paraId="5FE3A284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A7412" w14:textId="77777777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  <w:r w:rsidRPr="00710A40">
                    <w:rPr>
                      <w:lang w:val="es-CO"/>
                    </w:rPr>
                    <w:t>Docente</w:t>
                  </w:r>
                </w:p>
              </w:tc>
            </w:tr>
          </w:tbl>
          <w:p w14:paraId="048ACF3D" w14:textId="1BDD362F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0A40" w:rsidRPr="00710A40" w14:paraId="7977CA54" w14:textId="77777777" w:rsidTr="007B0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91B43" w14:textId="77777777" w:rsidR="00710A40" w:rsidRPr="00710A40" w:rsidRDefault="00710A40" w:rsidP="00710A40">
                  <w:pPr>
                    <w:pStyle w:val="Contenido"/>
                    <w:rPr>
                      <w:b/>
                      <w:lang w:val="es-CO"/>
                    </w:rPr>
                  </w:pPr>
                </w:p>
              </w:tc>
            </w:tr>
          </w:tbl>
          <w:p w14:paraId="0399F56D" w14:textId="77777777" w:rsidR="00710A40" w:rsidRP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10A40" w:rsidRPr="00710A40" w14:paraId="0B895A07" w14:textId="77777777" w:rsidTr="007B0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90248" w14:textId="2E246922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  <w:r w:rsidRPr="00710A40">
                    <w:rPr>
                      <w:b/>
                    </w:rPr>
                    <w:t>Registrar comentarios y calificaciones</w:t>
                  </w:r>
                </w:p>
              </w:tc>
            </w:tr>
          </w:tbl>
          <w:p w14:paraId="5C3D19FF" w14:textId="77777777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F1B2660" w14:textId="7170D4F0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Brindar retroalimentación individualizada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"/>
            </w:tblGrid>
            <w:tr w:rsidR="00710A40" w:rsidRPr="00710A40" w14:paraId="0C03B0EC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572D8" w14:textId="77777777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  <w:r w:rsidRPr="00710A40">
                    <w:rPr>
                      <w:lang w:val="es-CO"/>
                    </w:rPr>
                    <w:t>Alta</w:t>
                  </w:r>
                </w:p>
              </w:tc>
            </w:tr>
          </w:tbl>
          <w:p w14:paraId="04A70928" w14:textId="77777777" w:rsidR="00710A40" w:rsidRP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0A40" w:rsidRPr="00710A40" w14:paraId="674B36AE" w14:textId="77777777" w:rsidTr="00710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6F895" w14:textId="77777777" w:rsidR="00710A40" w:rsidRPr="00710A40" w:rsidRDefault="00710A40" w:rsidP="00710A40">
                  <w:pPr>
                    <w:pStyle w:val="Contenido"/>
                    <w:rPr>
                      <w:lang w:val="es-CO"/>
                    </w:rPr>
                  </w:pPr>
                </w:p>
              </w:tc>
            </w:tr>
          </w:tbl>
          <w:p w14:paraId="3F9C0971" w14:textId="251F66BF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0230259" w14:textId="1FABAED6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A40">
              <w:rPr>
                <w:b/>
              </w:rPr>
              <w:t>1</w:t>
            </w:r>
          </w:p>
        </w:tc>
        <w:tc>
          <w:tcPr>
            <w:tcW w:w="2108" w:type="dxa"/>
          </w:tcPr>
          <w:p w14:paraId="3A1E096B" w14:textId="185F0E54" w:rsidR="00710A40" w:rsidRDefault="00710A40" w:rsidP="00710A40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Realizado</w:t>
            </w:r>
          </w:p>
        </w:tc>
      </w:tr>
    </w:tbl>
    <w:p w14:paraId="16239E11" w14:textId="77777777" w:rsidR="007F624A" w:rsidRDefault="007F624A" w:rsidP="007F624A">
      <w:pPr>
        <w:sectPr w:rsidR="007F624A" w:rsidSect="007F624A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2E7F0995" w14:textId="0573650E" w:rsidR="007F624A" w:rsidRDefault="007F624A" w:rsidP="007F624A">
      <w:pPr>
        <w:pStyle w:val="Ttulo2"/>
      </w:pPr>
      <w:r>
        <w:lastRenderedPageBreak/>
        <w:t>Historias de Usuario</w:t>
      </w:r>
    </w:p>
    <w:p w14:paraId="50F1C567" w14:textId="72FC85F9" w:rsidR="007029B1" w:rsidRPr="007029B1" w:rsidRDefault="007029B1" w:rsidP="007029B1">
      <w:pPr>
        <w:pStyle w:val="Contenido"/>
      </w:pPr>
      <w:r>
        <w:t>La siguiente tabla debe construirse para cada historia de usuario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F624A" w:rsidRPr="007F624A" w14:paraId="6DF32098" w14:textId="77777777" w:rsidTr="007F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4B62" w14:textId="2559F83C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Código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E54A" w14:textId="5A85234D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  <w:r w:rsidR="00DE2562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HU00N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6EF" w14:textId="40A83496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Prioridad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9A80" w14:textId="77777777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BDF" w14:textId="3664076A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Duración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F03" w14:textId="77777777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794A0D6A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66D3" w14:textId="77777777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Título: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6D03" w14:textId="77777777" w:rsidR="007F624A" w:rsidRPr="007F624A" w:rsidRDefault="007F624A" w:rsidP="00DE2562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552686F0" w14:textId="77777777" w:rsidTr="007F624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8921" w14:textId="77777777" w:rsidR="007F624A" w:rsidRPr="007F624A" w:rsidRDefault="007F624A" w:rsidP="007F624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Historia de usuario</w:t>
            </w:r>
          </w:p>
        </w:tc>
      </w:tr>
      <w:tr w:rsidR="007F624A" w:rsidRPr="007F624A" w14:paraId="3C7654FA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77C2" w14:textId="1D10EE18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Com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2DC1" w14:textId="77777777" w:rsidR="007F624A" w:rsidRPr="007F624A" w:rsidRDefault="007F624A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DE2562" w:rsidRPr="007F624A" w14:paraId="66B65105" w14:textId="77777777" w:rsidTr="00D1596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CB12" w14:textId="40B019AC" w:rsidR="00DE2562" w:rsidRPr="007F624A" w:rsidRDefault="00DE2562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Necesito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5890" w14:textId="10469EC8" w:rsidR="00DE2562" w:rsidRPr="007F624A" w:rsidRDefault="00DE2562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</w:p>
        </w:tc>
      </w:tr>
      <w:tr w:rsidR="007F624A" w:rsidRPr="007F624A" w14:paraId="3BA05942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1C4E" w14:textId="25133FED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Para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E754" w14:textId="77777777" w:rsidR="007F624A" w:rsidRPr="007F624A" w:rsidRDefault="007F624A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6A5FE162" w14:textId="77777777" w:rsidTr="007F624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075B" w14:textId="77777777" w:rsidR="007F624A" w:rsidRPr="007F624A" w:rsidRDefault="007F624A" w:rsidP="007F624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Criterios de aceptación</w:t>
            </w:r>
          </w:p>
        </w:tc>
      </w:tr>
      <w:tr w:rsidR="007F624A" w:rsidRPr="007F624A" w14:paraId="1B920AF3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6B2" w14:textId="77592099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Dado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F2A9" w14:textId="77777777" w:rsidR="007F624A" w:rsidRPr="007F624A" w:rsidRDefault="007F624A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5BBF2E84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BFAD" w14:textId="29E9D8D8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Cuando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40EA" w14:textId="77777777" w:rsidR="007F624A" w:rsidRPr="007F624A" w:rsidRDefault="007F624A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18D8F3C7" w14:textId="77777777" w:rsidTr="007F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722B" w14:textId="61B8689C" w:rsidR="007F624A" w:rsidRPr="007F624A" w:rsidRDefault="007F624A" w:rsidP="007F624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Entonces</w:t>
            </w:r>
            <w:r w:rsidR="00DE2562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AAE5" w14:textId="77777777" w:rsidR="007F624A" w:rsidRPr="007F624A" w:rsidRDefault="007F624A" w:rsidP="00DE2562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7F624A" w:rsidRPr="007F624A" w14:paraId="44DECA51" w14:textId="77777777" w:rsidTr="007F624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D1F0" w14:textId="77777777" w:rsidR="007F624A" w:rsidRPr="007F624A" w:rsidRDefault="007F624A" w:rsidP="007F624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Maquetado</w:t>
            </w:r>
          </w:p>
        </w:tc>
      </w:tr>
      <w:tr w:rsidR="007F624A" w:rsidRPr="007F624A" w14:paraId="6A57C170" w14:textId="77777777" w:rsidTr="007F624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4F02" w14:textId="77777777" w:rsidR="007F624A" w:rsidRPr="007F624A" w:rsidRDefault="007F624A" w:rsidP="007F624A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14:paraId="62B8ADFB" w14:textId="77777777" w:rsidR="007F624A" w:rsidRDefault="007F624A" w:rsidP="007F624A"/>
    <w:p w14:paraId="64356676" w14:textId="2FEFBFDD" w:rsidR="004A0B35" w:rsidRDefault="004A0B35" w:rsidP="004A0B35">
      <w:pPr>
        <w:pStyle w:val="Ttulo2"/>
      </w:pPr>
      <w:r>
        <w:t>Diagrama de clases</w:t>
      </w:r>
    </w:p>
    <w:p w14:paraId="7A11FFEE" w14:textId="0C4F0212" w:rsidR="004A0B35" w:rsidRDefault="004A0B35" w:rsidP="004A0B35">
      <w:pPr>
        <w:pStyle w:val="Contenido"/>
      </w:pPr>
      <w:r>
        <w:t>Incluir el diagrama de clases que soporta las historias de usuario registradas</w:t>
      </w:r>
    </w:p>
    <w:p w14:paraId="1736FF8C" w14:textId="77777777" w:rsidR="004A0B35" w:rsidRDefault="004A0B35" w:rsidP="004A0B35"/>
    <w:p w14:paraId="177A0440" w14:textId="4FC67D9C" w:rsidR="004A0B35" w:rsidRPr="004A0B35" w:rsidRDefault="004A0B35" w:rsidP="004A0B35">
      <w:pPr>
        <w:pStyle w:val="Ttulo2"/>
      </w:pPr>
      <w:r>
        <w:t>Diagrama de procesos</w:t>
      </w:r>
    </w:p>
    <w:p w14:paraId="02BE3FBD" w14:textId="605D875D" w:rsidR="004A0B35" w:rsidRDefault="004A0B35" w:rsidP="004A0B35">
      <w:pPr>
        <w:pStyle w:val="Contenido"/>
      </w:pPr>
      <w:r>
        <w:t>Incluir los diagramas de procesos que describen las historias de usuario registradas</w:t>
      </w:r>
    </w:p>
    <w:p w14:paraId="72BB047D" w14:textId="77777777" w:rsidR="004A0B35" w:rsidRDefault="004A0B35" w:rsidP="004A0B35"/>
    <w:p w14:paraId="73ECADF2" w14:textId="579FE158" w:rsidR="007F624A" w:rsidRPr="007F624A" w:rsidRDefault="007029B1" w:rsidP="007F624A">
      <w:pPr>
        <w:pStyle w:val="Ttulo2"/>
      </w:pPr>
      <w:r>
        <w:t xml:space="preserve">Incremento - </w:t>
      </w:r>
      <w:r w:rsidR="007F624A">
        <w:t>Implementación de Historias de Usuario</w:t>
      </w:r>
      <w:r>
        <w:t xml:space="preserve"> </w:t>
      </w:r>
    </w:p>
    <w:p w14:paraId="34CC77C8" w14:textId="358DC4E0" w:rsidR="007F624A" w:rsidRDefault="007F624A" w:rsidP="00DE2562">
      <w:pPr>
        <w:pStyle w:val="Contenido"/>
      </w:pPr>
      <w:r>
        <w:t>Capturas de pantalla del software con las funcionalidades desarrolladas</w:t>
      </w:r>
    </w:p>
    <w:p w14:paraId="3CCF44B9" w14:textId="77777777" w:rsidR="007029B1" w:rsidRDefault="007029B1" w:rsidP="00DE2562">
      <w:pPr>
        <w:pStyle w:val="Contenido"/>
      </w:pPr>
    </w:p>
    <w:p w14:paraId="7DC25236" w14:textId="47B51EDA" w:rsidR="007029B1" w:rsidRDefault="007029B1" w:rsidP="007029B1">
      <w:pPr>
        <w:pStyle w:val="Ttulo2"/>
      </w:pPr>
      <w:r>
        <w:t xml:space="preserve">Sprint </w:t>
      </w:r>
      <w:proofErr w:type="spellStart"/>
      <w:r>
        <w:t>Review</w:t>
      </w:r>
      <w:proofErr w:type="spellEnd"/>
    </w:p>
    <w:p w14:paraId="14C089D5" w14:textId="5C1A6E92" w:rsidR="007029B1" w:rsidRDefault="007029B1" w:rsidP="007029B1">
      <w:pPr>
        <w:pStyle w:val="Ttulo3"/>
      </w:pPr>
      <w:r>
        <w:t>Debilidades</w:t>
      </w:r>
    </w:p>
    <w:p w14:paraId="04B1D5AA" w14:textId="4992F3D8" w:rsidR="007029B1" w:rsidRDefault="007029B1" w:rsidP="007029B1">
      <w:pPr>
        <w:pStyle w:val="Contenido"/>
      </w:pPr>
      <w:r>
        <w:t>Describa las debilidades que se identificaron en el equipo durante este sprint</w:t>
      </w:r>
    </w:p>
    <w:p w14:paraId="42722AC8" w14:textId="77777777" w:rsidR="007029B1" w:rsidRDefault="007029B1" w:rsidP="007029B1"/>
    <w:p w14:paraId="7884D5CB" w14:textId="37C54D53" w:rsidR="007029B1" w:rsidRDefault="007029B1" w:rsidP="007029B1">
      <w:pPr>
        <w:pStyle w:val="Ttulo3"/>
      </w:pPr>
      <w:r>
        <w:t>Fortalezas</w:t>
      </w:r>
    </w:p>
    <w:p w14:paraId="30E01159" w14:textId="77777777" w:rsidR="007029B1" w:rsidRDefault="007029B1" w:rsidP="007029B1">
      <w:pPr>
        <w:pStyle w:val="Contenido"/>
      </w:pPr>
      <w:r>
        <w:t>Describa las fortalezas que se identificaron en el equipo durante este sprint</w:t>
      </w:r>
    </w:p>
    <w:p w14:paraId="531A082E" w14:textId="77777777" w:rsidR="007029B1" w:rsidRDefault="007029B1" w:rsidP="007029B1"/>
    <w:p w14:paraId="3501BDC0" w14:textId="7EB03F65" w:rsidR="007029B1" w:rsidRDefault="007029B1" w:rsidP="007029B1">
      <w:pPr>
        <w:pStyle w:val="Ttulo3"/>
      </w:pPr>
      <w:r>
        <w:t>Oportunidades de mejora</w:t>
      </w:r>
    </w:p>
    <w:p w14:paraId="39EA9F9B" w14:textId="77777777" w:rsidR="007029B1" w:rsidRDefault="007029B1" w:rsidP="007029B1">
      <w:pPr>
        <w:pStyle w:val="Contenido"/>
      </w:pPr>
      <w:r>
        <w:t xml:space="preserve">Describa las oportunidades de mejora que se identificaron en el equipo durante este </w:t>
      </w:r>
    </w:p>
    <w:p w14:paraId="28B8B191" w14:textId="016279E3" w:rsidR="007029B1" w:rsidRDefault="007029B1" w:rsidP="007029B1">
      <w:pPr>
        <w:pStyle w:val="Contenido"/>
      </w:pPr>
      <w:r>
        <w:t>sprint</w:t>
      </w:r>
    </w:p>
    <w:p w14:paraId="5574698F" w14:textId="77777777" w:rsidR="007029B1" w:rsidRDefault="007029B1" w:rsidP="007029B1">
      <w:pPr>
        <w:sectPr w:rsidR="007029B1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6E02715B" w14:textId="2ECB7058" w:rsidR="007029B1" w:rsidRDefault="007029B1" w:rsidP="00782BB7">
      <w:pPr>
        <w:pStyle w:val="Ttulo2"/>
      </w:pPr>
      <w:r>
        <w:lastRenderedPageBreak/>
        <w:t>Product Backlog Actualizado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7029B1" w14:paraId="03336432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6EC3AB2A" w14:textId="77777777" w:rsidR="007029B1" w:rsidRDefault="007029B1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638A54E1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4CE727DC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5AF100E1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6ABBAF65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3D44B8F7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1078BE90" w14:textId="77777777" w:rsidR="007029B1" w:rsidRDefault="007029B1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7029B1" w14:paraId="7BE9B150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5978962" w14:textId="77777777" w:rsidR="007029B1" w:rsidRDefault="007029B1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017E6FCA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6A93542C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31111A3E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78287DEF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4474299E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376D6C8A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7029B1" w14:paraId="2AB35885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F443955" w14:textId="77777777" w:rsidR="007029B1" w:rsidRDefault="007029B1" w:rsidP="00246BDA">
            <w:pPr>
              <w:pStyle w:val="Contenido"/>
            </w:pPr>
          </w:p>
        </w:tc>
        <w:tc>
          <w:tcPr>
            <w:tcW w:w="2513" w:type="dxa"/>
          </w:tcPr>
          <w:p w14:paraId="075841AE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FDC74D8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77B6AFF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C47B06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0B06C79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B3E28E3" w14:textId="77777777" w:rsidR="007029B1" w:rsidRDefault="007029B1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9B1" w14:paraId="2ADAD0B3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D57A7CE" w14:textId="77777777" w:rsidR="007029B1" w:rsidRDefault="007029B1" w:rsidP="00246BDA">
            <w:pPr>
              <w:pStyle w:val="Contenido"/>
            </w:pPr>
          </w:p>
        </w:tc>
        <w:tc>
          <w:tcPr>
            <w:tcW w:w="2513" w:type="dxa"/>
          </w:tcPr>
          <w:p w14:paraId="66CD5A3B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F0B85D0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8196A7C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216DC81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162950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73BC3FE" w14:textId="77777777" w:rsidR="007029B1" w:rsidRDefault="007029B1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2C4F" w14:textId="77777777" w:rsidR="007029B1" w:rsidRDefault="007029B1" w:rsidP="007029B1">
      <w:pPr>
        <w:pStyle w:val="Contenido"/>
        <w:sectPr w:rsidR="007029B1" w:rsidSect="00F757CE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5C863D8C" w14:textId="16D0EE70" w:rsidR="007F624A" w:rsidRDefault="007F624A" w:rsidP="007F624A">
      <w:pPr>
        <w:pStyle w:val="Ttulo1"/>
      </w:pPr>
      <w:r>
        <w:lastRenderedPageBreak/>
        <w:t>Sprint 2</w:t>
      </w:r>
    </w:p>
    <w:p w14:paraId="44A9A482" w14:textId="77777777" w:rsidR="00E30BA5" w:rsidRDefault="00E30BA5" w:rsidP="00E30BA5">
      <w:pPr>
        <w:pStyle w:val="Ttulo2"/>
      </w:pPr>
      <w:r>
        <w:t>Sprint Backlog</w:t>
      </w:r>
    </w:p>
    <w:p w14:paraId="3B18DA88" w14:textId="77777777" w:rsidR="00E30BA5" w:rsidRPr="007F624A" w:rsidRDefault="00E30BA5" w:rsidP="00E30BA5">
      <w:pPr>
        <w:pStyle w:val="Contenido"/>
      </w:pPr>
      <w:r>
        <w:t>En la siguiente tabla se deben relacionar únicamente las HU de este sprint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3CDE8B56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43845BF0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47C7D96F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58ED4998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222D36FE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3BA381E5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0ABAFCF2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42867FB8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1F09B936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09445BF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1344929F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48B9964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12C63A2C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59B25571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2984B761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637BCA38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438CA2D4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313118D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1D952C43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ECFB83D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1DBFB51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F450F57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6A704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962EF8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61A3EB23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54F781C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54BF7C86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18FCE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6AB8DD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E6DACCD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08B0EB1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1BF441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80942D" w14:textId="77777777" w:rsidR="00E30BA5" w:rsidRDefault="00E30BA5" w:rsidP="00E30BA5">
      <w:pPr>
        <w:sectPr w:rsidR="00E30BA5" w:rsidSect="007F624A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27C162DB" w14:textId="77777777" w:rsidR="00E30BA5" w:rsidRDefault="00E30BA5" w:rsidP="00E30BA5">
      <w:pPr>
        <w:pStyle w:val="Ttulo2"/>
      </w:pPr>
      <w:r>
        <w:lastRenderedPageBreak/>
        <w:t>Historias de Usuario</w:t>
      </w:r>
    </w:p>
    <w:p w14:paraId="40FA4399" w14:textId="77777777" w:rsidR="00E30BA5" w:rsidRPr="007029B1" w:rsidRDefault="00E30BA5" w:rsidP="00E30BA5">
      <w:pPr>
        <w:pStyle w:val="Contenido"/>
      </w:pPr>
      <w:r>
        <w:t>La siguiente tabla debe construirse para cada historia de usuario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E30BA5" w:rsidRPr="007F624A" w14:paraId="696A229E" w14:textId="77777777" w:rsidTr="00246BD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2ED4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Código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6A96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HU00N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C1BA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Prioridad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D01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D6AF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Duración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AB80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04E93B87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EE6D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Título: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C12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6C7DCD70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6D7C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Historia de usuario</w:t>
            </w:r>
          </w:p>
        </w:tc>
      </w:tr>
      <w:tr w:rsidR="00E30BA5" w:rsidRPr="007F624A" w14:paraId="05D6B50C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4604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Com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C977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1DC2E297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4688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Necesito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9996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</w:p>
        </w:tc>
      </w:tr>
      <w:tr w:rsidR="00E30BA5" w:rsidRPr="007F624A" w14:paraId="55810003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7F30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Para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4775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46FADF1E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48E2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Criterios de aceptación</w:t>
            </w:r>
          </w:p>
        </w:tc>
      </w:tr>
      <w:tr w:rsidR="00E30BA5" w:rsidRPr="007F624A" w14:paraId="73637113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53A6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Dado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C14C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0A977516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D864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Cuando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6326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E3DFC1E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D05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Entonces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1337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069C5D7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149E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Maquetado</w:t>
            </w:r>
          </w:p>
        </w:tc>
      </w:tr>
      <w:tr w:rsidR="00E30BA5" w:rsidRPr="007F624A" w14:paraId="03A660CB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BE25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14:paraId="20DC0CF0" w14:textId="77777777" w:rsidR="00E30BA5" w:rsidRDefault="00E30BA5" w:rsidP="00E30BA5"/>
    <w:p w14:paraId="791162AC" w14:textId="77777777" w:rsidR="004A0B35" w:rsidRDefault="004A0B35" w:rsidP="004A0B35">
      <w:pPr>
        <w:pStyle w:val="Ttulo2"/>
      </w:pPr>
      <w:r>
        <w:t>Diagrama de clases</w:t>
      </w:r>
    </w:p>
    <w:p w14:paraId="2B0364F6" w14:textId="77777777" w:rsidR="004A0B35" w:rsidRDefault="004A0B35" w:rsidP="004A0B35">
      <w:pPr>
        <w:pStyle w:val="Contenido"/>
      </w:pPr>
      <w:r>
        <w:t>Incluir el diagrama de clases que soporta las historias de usuario registradas</w:t>
      </w:r>
    </w:p>
    <w:p w14:paraId="3C44EA3D" w14:textId="77777777" w:rsidR="004A0B35" w:rsidRDefault="004A0B35" w:rsidP="004A0B35"/>
    <w:p w14:paraId="3ADAFAD4" w14:textId="77777777" w:rsidR="004A0B35" w:rsidRPr="004A0B35" w:rsidRDefault="004A0B35" w:rsidP="004A0B35">
      <w:pPr>
        <w:pStyle w:val="Ttulo2"/>
      </w:pPr>
      <w:r>
        <w:t>Diagrama de procesos</w:t>
      </w:r>
    </w:p>
    <w:p w14:paraId="7DD57A98" w14:textId="77777777" w:rsidR="004A0B35" w:rsidRDefault="004A0B35" w:rsidP="004A0B35">
      <w:pPr>
        <w:pStyle w:val="Contenido"/>
      </w:pPr>
      <w:r>
        <w:t>Incluir los diagramas de procesos que describen las historias de usuario registradas</w:t>
      </w:r>
    </w:p>
    <w:p w14:paraId="57BFEDC4" w14:textId="77777777" w:rsidR="004A0B35" w:rsidRDefault="004A0B35" w:rsidP="00E30BA5"/>
    <w:p w14:paraId="34E907B7" w14:textId="77777777" w:rsidR="00E30BA5" w:rsidRPr="007F624A" w:rsidRDefault="00E30BA5" w:rsidP="00E30BA5">
      <w:pPr>
        <w:pStyle w:val="Ttulo2"/>
      </w:pPr>
      <w:r>
        <w:t xml:space="preserve">Incremento - Implementación de Historias de Usuario </w:t>
      </w:r>
    </w:p>
    <w:p w14:paraId="6AD9B79E" w14:textId="77777777" w:rsidR="00E30BA5" w:rsidRDefault="00E30BA5" w:rsidP="00E30BA5">
      <w:pPr>
        <w:pStyle w:val="Contenido"/>
      </w:pPr>
      <w:r>
        <w:t>Capturas de pantalla del software con las funcionalidades desarrolladas</w:t>
      </w:r>
    </w:p>
    <w:p w14:paraId="3D6614D2" w14:textId="77777777" w:rsidR="00E30BA5" w:rsidRDefault="00E30BA5" w:rsidP="00E30BA5">
      <w:pPr>
        <w:pStyle w:val="Contenido"/>
      </w:pPr>
    </w:p>
    <w:p w14:paraId="10398FD6" w14:textId="77777777" w:rsidR="00E30BA5" w:rsidRDefault="00E30BA5" w:rsidP="00E30BA5">
      <w:pPr>
        <w:pStyle w:val="Ttulo2"/>
      </w:pPr>
      <w:r>
        <w:t xml:space="preserve">Sprint </w:t>
      </w:r>
      <w:proofErr w:type="spellStart"/>
      <w:r>
        <w:t>Review</w:t>
      </w:r>
      <w:proofErr w:type="spellEnd"/>
    </w:p>
    <w:p w14:paraId="0B4FCC87" w14:textId="77777777" w:rsidR="00E30BA5" w:rsidRDefault="00E30BA5" w:rsidP="00E30BA5">
      <w:pPr>
        <w:pStyle w:val="Ttulo3"/>
      </w:pPr>
      <w:r>
        <w:t>Debilidades</w:t>
      </w:r>
    </w:p>
    <w:p w14:paraId="0F660AF9" w14:textId="77777777" w:rsidR="00E30BA5" w:rsidRDefault="00E30BA5" w:rsidP="00E30BA5">
      <w:pPr>
        <w:pStyle w:val="Contenido"/>
      </w:pPr>
      <w:r>
        <w:t>Describa las debilidades que se identificaron en el equipo durante este sprint</w:t>
      </w:r>
    </w:p>
    <w:p w14:paraId="58BFA136" w14:textId="77777777" w:rsidR="00E30BA5" w:rsidRDefault="00E30BA5" w:rsidP="00E30BA5"/>
    <w:p w14:paraId="4A987BA5" w14:textId="77777777" w:rsidR="00E30BA5" w:rsidRDefault="00E30BA5" w:rsidP="00E30BA5">
      <w:pPr>
        <w:pStyle w:val="Ttulo3"/>
      </w:pPr>
      <w:r>
        <w:t>Fortalezas</w:t>
      </w:r>
    </w:p>
    <w:p w14:paraId="56CC396A" w14:textId="77777777" w:rsidR="00E30BA5" w:rsidRDefault="00E30BA5" w:rsidP="00E30BA5">
      <w:pPr>
        <w:pStyle w:val="Contenido"/>
      </w:pPr>
      <w:r>
        <w:t>Describa las fortalezas que se identificaron en el equipo durante este sprint</w:t>
      </w:r>
    </w:p>
    <w:p w14:paraId="73C3747E" w14:textId="77777777" w:rsidR="00E30BA5" w:rsidRDefault="00E30BA5" w:rsidP="00E30BA5"/>
    <w:p w14:paraId="2C58EF93" w14:textId="77777777" w:rsidR="00E30BA5" w:rsidRDefault="00E30BA5" w:rsidP="00E30BA5">
      <w:pPr>
        <w:pStyle w:val="Ttulo3"/>
      </w:pPr>
      <w:r>
        <w:t>Oportunidades de mejora</w:t>
      </w:r>
    </w:p>
    <w:p w14:paraId="6AEBA029" w14:textId="77777777" w:rsidR="00E30BA5" w:rsidRDefault="00E30BA5" w:rsidP="00E30BA5">
      <w:pPr>
        <w:pStyle w:val="Contenido"/>
      </w:pPr>
      <w:r>
        <w:t xml:space="preserve">Describa las oportunidades de mejora que se identificaron en el equipo durante este </w:t>
      </w:r>
    </w:p>
    <w:p w14:paraId="6C6C22DA" w14:textId="77777777" w:rsidR="00E30BA5" w:rsidRDefault="00E30BA5" w:rsidP="00E30BA5">
      <w:pPr>
        <w:pStyle w:val="Contenido"/>
      </w:pPr>
      <w:r>
        <w:t>sprint</w:t>
      </w:r>
    </w:p>
    <w:p w14:paraId="0B81FD02" w14:textId="77777777" w:rsidR="00E30BA5" w:rsidRDefault="00E30BA5" w:rsidP="00E30BA5">
      <w:pPr>
        <w:sectPr w:rsidR="00E30BA5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14D3FA4A" w14:textId="77777777" w:rsidR="00E30BA5" w:rsidRDefault="00E30BA5" w:rsidP="00782BB7">
      <w:pPr>
        <w:pStyle w:val="Ttulo2"/>
      </w:pPr>
      <w:r>
        <w:lastRenderedPageBreak/>
        <w:t>Product Backlog Actualizado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4274ABAF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2335A414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5BE459C6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6254D7D8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6BE96E48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7538A0D0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187E31B1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3C451CF5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3CCA3891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0EB39C2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2B13918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28C1ED6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32BCBB8B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0D738F6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255115F8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32C4A3BC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7CD8FDC4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E8E147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65172906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48DA8EA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995FBC4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E8511D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07CA73E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0928C9F9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5CC2A4F9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B8C3DC4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3E2A61E5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AFA51EC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025D2B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6121D7B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01F7E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568F9136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3FD4ED" w14:textId="77777777" w:rsidR="00E30BA5" w:rsidRDefault="00E30BA5" w:rsidP="00E30BA5">
      <w:pPr>
        <w:pStyle w:val="Contenido"/>
        <w:sectPr w:rsidR="00E30BA5" w:rsidSect="00F757CE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19202427" w14:textId="11CC7D1B" w:rsidR="007F624A" w:rsidRDefault="007F624A" w:rsidP="007F624A">
      <w:pPr>
        <w:pStyle w:val="Ttulo1"/>
      </w:pPr>
      <w:r>
        <w:lastRenderedPageBreak/>
        <w:t>Sprint 3</w:t>
      </w:r>
    </w:p>
    <w:p w14:paraId="55D85439" w14:textId="77777777" w:rsidR="00E30BA5" w:rsidRDefault="00E30BA5" w:rsidP="00E30BA5">
      <w:pPr>
        <w:pStyle w:val="Ttulo2"/>
      </w:pPr>
      <w:r>
        <w:t>Sprint Backlog</w:t>
      </w:r>
    </w:p>
    <w:p w14:paraId="6723FD86" w14:textId="77777777" w:rsidR="00E30BA5" w:rsidRPr="007F624A" w:rsidRDefault="00E30BA5" w:rsidP="00E30BA5">
      <w:pPr>
        <w:pStyle w:val="Contenido"/>
      </w:pPr>
      <w:r>
        <w:t>En la siguiente tabla se deben relacionar únicamente las HU de este sprint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66AA4FA4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6AC1F051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2D2D502F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3E69DF1C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7EA10C4F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03623C6C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6AB4A950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2FD0571A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7580FD3E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EBE468F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54A598B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6FE08A3B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1423ECE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414409F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6A3E734F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78DA9B3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4B6FA2F5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802E54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007E41A2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6A893B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C384966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649292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57D4AB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33868A2D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320B8F95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4CB7D34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5D8EF274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FF83FAE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1AFD38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1518E7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0D2870E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6793F42F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901F2D" w14:textId="77777777" w:rsidR="00E30BA5" w:rsidRDefault="00E30BA5" w:rsidP="00E30BA5">
      <w:pPr>
        <w:sectPr w:rsidR="00E30BA5" w:rsidSect="007F624A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34089EDF" w14:textId="77777777" w:rsidR="00E30BA5" w:rsidRDefault="00E30BA5" w:rsidP="00E30BA5">
      <w:pPr>
        <w:pStyle w:val="Ttulo2"/>
      </w:pPr>
      <w:r>
        <w:lastRenderedPageBreak/>
        <w:t>Historias de Usuario</w:t>
      </w:r>
    </w:p>
    <w:p w14:paraId="49C39A38" w14:textId="77777777" w:rsidR="00E30BA5" w:rsidRPr="007029B1" w:rsidRDefault="00E30BA5" w:rsidP="00E30BA5">
      <w:pPr>
        <w:pStyle w:val="Contenido"/>
      </w:pPr>
      <w:r>
        <w:t>La siguiente tabla debe construirse para cada historia de usuario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E30BA5" w:rsidRPr="007F624A" w14:paraId="1AAB1B23" w14:textId="77777777" w:rsidTr="00246BD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714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Código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0C6C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HU00N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346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Prioridad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EA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0291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Duración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47DA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D02A49F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D63F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Título: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0223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61D52576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5288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Historia de usuario</w:t>
            </w:r>
          </w:p>
        </w:tc>
      </w:tr>
      <w:tr w:rsidR="00E30BA5" w:rsidRPr="007F624A" w14:paraId="7C8B4504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1BF3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Com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0B53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87C5DAF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B0C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Necesito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762D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</w:p>
        </w:tc>
      </w:tr>
      <w:tr w:rsidR="00E30BA5" w:rsidRPr="007F624A" w14:paraId="6009781A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EB66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Para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8664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5CAD793D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6C1D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Criterios de aceptación</w:t>
            </w:r>
          </w:p>
        </w:tc>
      </w:tr>
      <w:tr w:rsidR="00E30BA5" w:rsidRPr="007F624A" w14:paraId="7B24D0DF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F7CC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Dado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1065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3111A605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0794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Cuando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950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A81DE43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CD49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Entonces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173A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1257E4F9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BA81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Maquetado</w:t>
            </w:r>
          </w:p>
        </w:tc>
      </w:tr>
      <w:tr w:rsidR="00E30BA5" w:rsidRPr="007F624A" w14:paraId="4D6BF148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CC78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14:paraId="41144141" w14:textId="77777777" w:rsidR="00E30BA5" w:rsidRDefault="00E30BA5" w:rsidP="00E30BA5"/>
    <w:p w14:paraId="00C5423E" w14:textId="77777777" w:rsidR="004A0B35" w:rsidRDefault="004A0B35" w:rsidP="004A0B35">
      <w:pPr>
        <w:pStyle w:val="Ttulo2"/>
      </w:pPr>
      <w:r>
        <w:t>Diagrama de clases</w:t>
      </w:r>
    </w:p>
    <w:p w14:paraId="2A8B0377" w14:textId="77777777" w:rsidR="004A0B35" w:rsidRDefault="004A0B35" w:rsidP="004A0B35">
      <w:pPr>
        <w:pStyle w:val="Contenido"/>
      </w:pPr>
      <w:r>
        <w:t>Incluir el diagrama de clases que soporta las historias de usuario registradas</w:t>
      </w:r>
    </w:p>
    <w:p w14:paraId="3210B5E3" w14:textId="77777777" w:rsidR="004A0B35" w:rsidRDefault="004A0B35" w:rsidP="004A0B35"/>
    <w:p w14:paraId="461E99A6" w14:textId="77777777" w:rsidR="004A0B35" w:rsidRPr="004A0B35" w:rsidRDefault="004A0B35" w:rsidP="004A0B35">
      <w:pPr>
        <w:pStyle w:val="Ttulo2"/>
      </w:pPr>
      <w:r>
        <w:t>Diagrama de procesos</w:t>
      </w:r>
    </w:p>
    <w:p w14:paraId="1EF93EC6" w14:textId="77777777" w:rsidR="004A0B35" w:rsidRDefault="004A0B35" w:rsidP="004A0B35">
      <w:pPr>
        <w:pStyle w:val="Contenido"/>
      </w:pPr>
      <w:r>
        <w:t>Incluir los diagramas de procesos que describen las historias de usuario registradas</w:t>
      </w:r>
    </w:p>
    <w:p w14:paraId="30E29D9C" w14:textId="77777777" w:rsidR="004A0B35" w:rsidRDefault="004A0B35" w:rsidP="00E30BA5"/>
    <w:p w14:paraId="41183C3F" w14:textId="77777777" w:rsidR="00E30BA5" w:rsidRPr="007F624A" w:rsidRDefault="00E30BA5" w:rsidP="00E30BA5">
      <w:pPr>
        <w:pStyle w:val="Ttulo2"/>
      </w:pPr>
      <w:r>
        <w:t xml:space="preserve">Incremento - Implementación de Historias de Usuario </w:t>
      </w:r>
    </w:p>
    <w:p w14:paraId="59CC0A5C" w14:textId="77777777" w:rsidR="00E30BA5" w:rsidRDefault="00E30BA5" w:rsidP="00E30BA5">
      <w:pPr>
        <w:pStyle w:val="Contenido"/>
      </w:pPr>
      <w:r>
        <w:t>Capturas de pantalla del software con las funcionalidades desarrolladas</w:t>
      </w:r>
    </w:p>
    <w:p w14:paraId="03B66496" w14:textId="77777777" w:rsidR="00E30BA5" w:rsidRDefault="00E30BA5" w:rsidP="00E30BA5">
      <w:pPr>
        <w:pStyle w:val="Contenido"/>
      </w:pPr>
    </w:p>
    <w:p w14:paraId="073D76F5" w14:textId="77777777" w:rsidR="00E30BA5" w:rsidRDefault="00E30BA5" w:rsidP="00E30BA5">
      <w:pPr>
        <w:pStyle w:val="Ttulo2"/>
      </w:pPr>
      <w:r>
        <w:t xml:space="preserve">Sprint </w:t>
      </w:r>
      <w:proofErr w:type="spellStart"/>
      <w:r>
        <w:t>Review</w:t>
      </w:r>
      <w:proofErr w:type="spellEnd"/>
    </w:p>
    <w:p w14:paraId="5C094BC6" w14:textId="77777777" w:rsidR="00E30BA5" w:rsidRDefault="00E30BA5" w:rsidP="00E30BA5">
      <w:pPr>
        <w:pStyle w:val="Ttulo3"/>
      </w:pPr>
      <w:r>
        <w:t>Debilidades</w:t>
      </w:r>
    </w:p>
    <w:p w14:paraId="6BACE2AA" w14:textId="77777777" w:rsidR="00E30BA5" w:rsidRDefault="00E30BA5" w:rsidP="00E30BA5">
      <w:pPr>
        <w:pStyle w:val="Contenido"/>
      </w:pPr>
      <w:r>
        <w:t>Describa las debilidades que se identificaron en el equipo durante este sprint</w:t>
      </w:r>
    </w:p>
    <w:p w14:paraId="628077A3" w14:textId="77777777" w:rsidR="00E30BA5" w:rsidRDefault="00E30BA5" w:rsidP="00E30BA5"/>
    <w:p w14:paraId="757A86FF" w14:textId="77777777" w:rsidR="00E30BA5" w:rsidRDefault="00E30BA5" w:rsidP="00E30BA5">
      <w:pPr>
        <w:pStyle w:val="Ttulo3"/>
      </w:pPr>
      <w:r>
        <w:t>Fortalezas</w:t>
      </w:r>
    </w:p>
    <w:p w14:paraId="7899DC38" w14:textId="77777777" w:rsidR="00E30BA5" w:rsidRDefault="00E30BA5" w:rsidP="00E30BA5">
      <w:pPr>
        <w:pStyle w:val="Contenido"/>
      </w:pPr>
      <w:r>
        <w:t>Describa las fortalezas que se identificaron en el equipo durante este sprint</w:t>
      </w:r>
    </w:p>
    <w:p w14:paraId="41A24CA6" w14:textId="77777777" w:rsidR="00E30BA5" w:rsidRDefault="00E30BA5" w:rsidP="00E30BA5"/>
    <w:p w14:paraId="0A636356" w14:textId="77777777" w:rsidR="00E30BA5" w:rsidRDefault="00E30BA5" w:rsidP="00E30BA5">
      <w:pPr>
        <w:pStyle w:val="Ttulo3"/>
      </w:pPr>
      <w:r>
        <w:t>Oportunidades de mejora</w:t>
      </w:r>
    </w:p>
    <w:p w14:paraId="21E6845B" w14:textId="77777777" w:rsidR="00E30BA5" w:rsidRDefault="00E30BA5" w:rsidP="00E30BA5">
      <w:pPr>
        <w:pStyle w:val="Contenido"/>
      </w:pPr>
      <w:r>
        <w:t xml:space="preserve">Describa las oportunidades de mejora que se identificaron en el equipo durante este </w:t>
      </w:r>
    </w:p>
    <w:p w14:paraId="23704DAF" w14:textId="77777777" w:rsidR="00E30BA5" w:rsidRDefault="00E30BA5" w:rsidP="00E30BA5">
      <w:pPr>
        <w:pStyle w:val="Contenido"/>
      </w:pPr>
      <w:r>
        <w:t>sprint</w:t>
      </w:r>
    </w:p>
    <w:p w14:paraId="2660F603" w14:textId="77777777" w:rsidR="00E30BA5" w:rsidRDefault="00E30BA5" w:rsidP="00E30BA5">
      <w:pPr>
        <w:sectPr w:rsidR="00E30BA5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70CA96D8" w14:textId="77777777" w:rsidR="00E30BA5" w:rsidRDefault="00E30BA5" w:rsidP="00782BB7">
      <w:pPr>
        <w:pStyle w:val="Ttulo2"/>
      </w:pPr>
      <w:r>
        <w:lastRenderedPageBreak/>
        <w:t>Product Backlog Actualizado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14AC52CD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2709E0CB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41019D32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75F84BA5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517AF9E4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75D190E4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03B07EB5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24F98D3E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2A62626C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1F13CB1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0EB2315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651A89D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46265398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4761D64B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0F66E08D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78C14AE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0CF41EA6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B668435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46EA96DB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0AA32D7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C6D2F6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3C17A2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0793424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04D22578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13FF1197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C4886AC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55632915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82BF819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9D9BF6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18FE67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8888712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18B28759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52806F" w14:textId="77777777" w:rsidR="00E30BA5" w:rsidRDefault="00E30BA5" w:rsidP="00E30BA5">
      <w:pPr>
        <w:pStyle w:val="Contenido"/>
        <w:sectPr w:rsidR="00E30BA5" w:rsidSect="00F757CE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39977AFD" w14:textId="205B95D5" w:rsidR="007F624A" w:rsidRDefault="007F624A" w:rsidP="007F624A">
      <w:pPr>
        <w:pStyle w:val="Ttulo1"/>
      </w:pPr>
      <w:r>
        <w:lastRenderedPageBreak/>
        <w:t>Sprint 4</w:t>
      </w:r>
    </w:p>
    <w:p w14:paraId="6715ED1A" w14:textId="77777777" w:rsidR="00E30BA5" w:rsidRDefault="00E30BA5" w:rsidP="00E30BA5">
      <w:pPr>
        <w:pStyle w:val="Ttulo2"/>
      </w:pPr>
      <w:r>
        <w:t>Sprint Backlog</w:t>
      </w:r>
    </w:p>
    <w:p w14:paraId="4F35E2EC" w14:textId="77777777" w:rsidR="00E30BA5" w:rsidRPr="007F624A" w:rsidRDefault="00E30BA5" w:rsidP="00E30BA5">
      <w:pPr>
        <w:pStyle w:val="Contenido"/>
      </w:pPr>
      <w:r>
        <w:t>En la siguiente tabla se deben relacionar únicamente las HU de este sprint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3C9A29E8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614F67D3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3E4EFFAA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77B2F9D1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2826B7B2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7061E960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7742ED2D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5D91C75D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6BD520CC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1466B13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0586577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0DD59C51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56DA7D9D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1711D4B9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221A7D59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6D47856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65737BA7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A58196F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50D4A3B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89AA9D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0731DB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B4893B5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A575B80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45E01A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53C68CC3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5B90C9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45CE1DB3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F563C1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A4BEC95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DC0131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CA9B9C4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76486E9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12F7D3" w14:textId="77777777" w:rsidR="00E30BA5" w:rsidRDefault="00E30BA5" w:rsidP="00E30BA5">
      <w:pPr>
        <w:sectPr w:rsidR="00E30BA5" w:rsidSect="007F624A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09BA0B1C" w14:textId="77777777" w:rsidR="00E30BA5" w:rsidRDefault="00E30BA5" w:rsidP="00E30BA5">
      <w:pPr>
        <w:pStyle w:val="Ttulo2"/>
      </w:pPr>
      <w:r>
        <w:lastRenderedPageBreak/>
        <w:t>Historias de Usuario</w:t>
      </w:r>
    </w:p>
    <w:p w14:paraId="4148E028" w14:textId="77777777" w:rsidR="00E30BA5" w:rsidRPr="007029B1" w:rsidRDefault="00E30BA5" w:rsidP="00E30BA5">
      <w:pPr>
        <w:pStyle w:val="Contenido"/>
      </w:pPr>
      <w:r>
        <w:t>La siguiente tabla debe construirse para cada historia de usuario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E30BA5" w:rsidRPr="007F624A" w14:paraId="54271FF2" w14:textId="77777777" w:rsidTr="00246BD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24BB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Código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EC0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HU00N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B1EC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Prioridad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8699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6996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Duración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658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3411AED9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66AB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Título: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B391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75EAD34D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8743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Historia de usuario</w:t>
            </w:r>
          </w:p>
        </w:tc>
      </w:tr>
      <w:tr w:rsidR="00E30BA5" w:rsidRPr="007F624A" w14:paraId="2EAB0BD0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397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Com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o: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6ED0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0CA70CF4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F3EA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Necesito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518B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</w:p>
        </w:tc>
      </w:tr>
      <w:tr w:rsidR="00E30BA5" w:rsidRPr="007F624A" w14:paraId="3971CD6D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9CBE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Para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1665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582BBE7A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92EF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Criterios de aceptación</w:t>
            </w:r>
          </w:p>
        </w:tc>
      </w:tr>
      <w:tr w:rsidR="00E30BA5" w:rsidRPr="007F624A" w14:paraId="44579D7C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3E7D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Dado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1807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1AD22129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68D3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Cuando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4B22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284E6E2B" w14:textId="77777777" w:rsidTr="00246B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D227" w14:textId="77777777" w:rsidR="00E30BA5" w:rsidRPr="007F624A" w:rsidRDefault="00E30BA5" w:rsidP="00246BDA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Entonces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: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D4BF" w14:textId="77777777" w:rsidR="00E30BA5" w:rsidRPr="007F624A" w:rsidRDefault="00E30BA5" w:rsidP="00246BDA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E30BA5" w:rsidRPr="007F624A" w14:paraId="68E58D63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25BC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Cs/>
                <w:color w:val="000000"/>
                <w:sz w:val="22"/>
                <w:lang w:val="es-CO" w:eastAsia="es-CO"/>
              </w:rPr>
              <w:t>Maquetado</w:t>
            </w:r>
          </w:p>
        </w:tc>
      </w:tr>
      <w:tr w:rsidR="00E30BA5" w:rsidRPr="007F624A" w14:paraId="1CC1C7E2" w14:textId="77777777" w:rsidTr="00246BDA">
        <w:trPr>
          <w:trHeight w:val="300"/>
        </w:trPr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4FA" w14:textId="77777777" w:rsidR="00E30BA5" w:rsidRPr="007F624A" w:rsidRDefault="00E30BA5" w:rsidP="00246BDA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</w:pPr>
            <w:r w:rsidRPr="007F624A">
              <w:rPr>
                <w:rFonts w:ascii="Calibri" w:eastAsia="Times New Roman" w:hAnsi="Calibri" w:cs="Calibri"/>
                <w:b w:val="0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14:paraId="511DF381" w14:textId="77777777" w:rsidR="00E30BA5" w:rsidRDefault="00E30BA5" w:rsidP="00E30BA5"/>
    <w:p w14:paraId="54E06FF6" w14:textId="77777777" w:rsidR="004A0B35" w:rsidRDefault="004A0B35" w:rsidP="004A0B35">
      <w:pPr>
        <w:pStyle w:val="Ttulo2"/>
      </w:pPr>
      <w:r>
        <w:t>Diagrama de clases</w:t>
      </w:r>
    </w:p>
    <w:p w14:paraId="413424E2" w14:textId="77777777" w:rsidR="004A0B35" w:rsidRDefault="004A0B35" w:rsidP="004A0B35">
      <w:pPr>
        <w:pStyle w:val="Contenido"/>
      </w:pPr>
      <w:r>
        <w:t>Incluir el diagrama de clases que soporta las historias de usuario registradas</w:t>
      </w:r>
    </w:p>
    <w:p w14:paraId="0877B6E4" w14:textId="77777777" w:rsidR="004A0B35" w:rsidRDefault="004A0B35" w:rsidP="004A0B35"/>
    <w:p w14:paraId="73AFF28F" w14:textId="77777777" w:rsidR="004A0B35" w:rsidRPr="004A0B35" w:rsidRDefault="004A0B35" w:rsidP="004A0B35">
      <w:pPr>
        <w:pStyle w:val="Ttulo2"/>
      </w:pPr>
      <w:r>
        <w:t>Diagrama de procesos</w:t>
      </w:r>
    </w:p>
    <w:p w14:paraId="3FF95ED2" w14:textId="77777777" w:rsidR="004A0B35" w:rsidRDefault="004A0B35" w:rsidP="004A0B35">
      <w:pPr>
        <w:pStyle w:val="Contenido"/>
      </w:pPr>
      <w:r>
        <w:t>Incluir los diagramas de procesos que describen las historias de usuario registradas</w:t>
      </w:r>
    </w:p>
    <w:p w14:paraId="5D8510C0" w14:textId="77777777" w:rsidR="004A0B35" w:rsidRDefault="004A0B35" w:rsidP="00E30BA5"/>
    <w:p w14:paraId="051383DE" w14:textId="77777777" w:rsidR="00E30BA5" w:rsidRPr="007F624A" w:rsidRDefault="00E30BA5" w:rsidP="00E30BA5">
      <w:pPr>
        <w:pStyle w:val="Ttulo2"/>
      </w:pPr>
      <w:r>
        <w:t xml:space="preserve">Incremento - Implementación de Historias de Usuario </w:t>
      </w:r>
    </w:p>
    <w:p w14:paraId="58B6939E" w14:textId="77777777" w:rsidR="00E30BA5" w:rsidRDefault="00E30BA5" w:rsidP="00E30BA5">
      <w:pPr>
        <w:pStyle w:val="Contenido"/>
      </w:pPr>
      <w:r>
        <w:t>Capturas de pantalla del software con las funcionalidades desarrolladas</w:t>
      </w:r>
    </w:p>
    <w:p w14:paraId="6F4A0889" w14:textId="77777777" w:rsidR="00E30BA5" w:rsidRDefault="00E30BA5" w:rsidP="00E30BA5">
      <w:pPr>
        <w:pStyle w:val="Contenido"/>
      </w:pPr>
    </w:p>
    <w:p w14:paraId="06365E71" w14:textId="77777777" w:rsidR="00E30BA5" w:rsidRDefault="00E30BA5" w:rsidP="00E30BA5">
      <w:pPr>
        <w:pStyle w:val="Ttulo2"/>
      </w:pPr>
      <w:r>
        <w:t xml:space="preserve">Sprint </w:t>
      </w:r>
      <w:proofErr w:type="spellStart"/>
      <w:r>
        <w:t>Review</w:t>
      </w:r>
      <w:proofErr w:type="spellEnd"/>
    </w:p>
    <w:p w14:paraId="6ED1D377" w14:textId="77777777" w:rsidR="00E30BA5" w:rsidRDefault="00E30BA5" w:rsidP="00E30BA5">
      <w:pPr>
        <w:pStyle w:val="Ttulo3"/>
      </w:pPr>
      <w:r>
        <w:t>Debilidades</w:t>
      </w:r>
    </w:p>
    <w:p w14:paraId="02AA61D6" w14:textId="77777777" w:rsidR="00E30BA5" w:rsidRDefault="00E30BA5" w:rsidP="00E30BA5">
      <w:pPr>
        <w:pStyle w:val="Contenido"/>
      </w:pPr>
      <w:r>
        <w:t>Describa las debilidades que se identificaron en el equipo durante este sprint</w:t>
      </w:r>
    </w:p>
    <w:p w14:paraId="5D780DE8" w14:textId="77777777" w:rsidR="00E30BA5" w:rsidRDefault="00E30BA5" w:rsidP="00E30BA5"/>
    <w:p w14:paraId="61BA5BD7" w14:textId="77777777" w:rsidR="00E30BA5" w:rsidRDefault="00E30BA5" w:rsidP="00E30BA5">
      <w:pPr>
        <w:pStyle w:val="Ttulo3"/>
      </w:pPr>
      <w:r>
        <w:t>Fortalezas</w:t>
      </w:r>
    </w:p>
    <w:p w14:paraId="456240CA" w14:textId="77777777" w:rsidR="00E30BA5" w:rsidRDefault="00E30BA5" w:rsidP="00E30BA5">
      <w:pPr>
        <w:pStyle w:val="Contenido"/>
      </w:pPr>
      <w:r>
        <w:t>Describa las fortalezas que se identificaron en el equipo durante este sprint</w:t>
      </w:r>
    </w:p>
    <w:p w14:paraId="655C5E9F" w14:textId="77777777" w:rsidR="00E30BA5" w:rsidRDefault="00E30BA5" w:rsidP="00E30BA5"/>
    <w:p w14:paraId="23A6E06A" w14:textId="77777777" w:rsidR="00E30BA5" w:rsidRDefault="00E30BA5" w:rsidP="00E30BA5">
      <w:pPr>
        <w:pStyle w:val="Ttulo3"/>
      </w:pPr>
      <w:r>
        <w:t>Oportunidades de mejora</w:t>
      </w:r>
    </w:p>
    <w:p w14:paraId="53FC1680" w14:textId="77777777" w:rsidR="00E30BA5" w:rsidRDefault="00E30BA5" w:rsidP="00E30BA5">
      <w:pPr>
        <w:pStyle w:val="Contenido"/>
      </w:pPr>
      <w:r>
        <w:t xml:space="preserve">Describa las oportunidades de mejora que se identificaron en el equipo durante este </w:t>
      </w:r>
    </w:p>
    <w:p w14:paraId="08F81E18" w14:textId="77777777" w:rsidR="00E30BA5" w:rsidRDefault="00E30BA5" w:rsidP="00E30BA5">
      <w:pPr>
        <w:pStyle w:val="Contenido"/>
      </w:pPr>
      <w:r>
        <w:t>sprint</w:t>
      </w:r>
    </w:p>
    <w:p w14:paraId="31A74048" w14:textId="77777777" w:rsidR="00E30BA5" w:rsidRDefault="00E30BA5" w:rsidP="00E30BA5">
      <w:pPr>
        <w:sectPr w:rsidR="00E30BA5" w:rsidSect="00AB02A7"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7859E185" w14:textId="77777777" w:rsidR="00E30BA5" w:rsidRDefault="00E30BA5" w:rsidP="00782BB7">
      <w:pPr>
        <w:pStyle w:val="Ttulo2"/>
      </w:pPr>
      <w:r>
        <w:lastRenderedPageBreak/>
        <w:t>Product Backlog Actualizado</w:t>
      </w:r>
    </w:p>
    <w:tbl>
      <w:tblPr>
        <w:tblStyle w:val="Tablanormal5"/>
        <w:tblW w:w="15433" w:type="dxa"/>
        <w:tblLook w:val="04A0" w:firstRow="1" w:lastRow="0" w:firstColumn="1" w:lastColumn="0" w:noHBand="0" w:noVBand="1"/>
      </w:tblPr>
      <w:tblGrid>
        <w:gridCol w:w="606"/>
        <w:gridCol w:w="2513"/>
        <w:gridCol w:w="2835"/>
        <w:gridCol w:w="4394"/>
        <w:gridCol w:w="1559"/>
        <w:gridCol w:w="1418"/>
        <w:gridCol w:w="2108"/>
      </w:tblGrid>
      <w:tr w:rsidR="00E30BA5" w14:paraId="72B4709E" w14:textId="77777777" w:rsidTr="0024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</w:tcPr>
          <w:p w14:paraId="2B2DA394" w14:textId="77777777" w:rsidR="00E30BA5" w:rsidRDefault="00E30BA5" w:rsidP="00246BDA">
            <w:pPr>
              <w:pStyle w:val="Contenido"/>
            </w:pPr>
            <w:r>
              <w:t>Id</w:t>
            </w:r>
          </w:p>
        </w:tc>
        <w:tc>
          <w:tcPr>
            <w:tcW w:w="2513" w:type="dxa"/>
          </w:tcPr>
          <w:p w14:paraId="10E92CC6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un…</w:t>
            </w:r>
          </w:p>
        </w:tc>
        <w:tc>
          <w:tcPr>
            <w:tcW w:w="2835" w:type="dxa"/>
          </w:tcPr>
          <w:p w14:paraId="5C6770C2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Necesito…</w:t>
            </w:r>
          </w:p>
        </w:tc>
        <w:tc>
          <w:tcPr>
            <w:tcW w:w="4394" w:type="dxa"/>
          </w:tcPr>
          <w:p w14:paraId="075DB199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Para…</w:t>
            </w:r>
          </w:p>
        </w:tc>
        <w:tc>
          <w:tcPr>
            <w:tcW w:w="1559" w:type="dxa"/>
          </w:tcPr>
          <w:p w14:paraId="3072FC5F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18" w:type="dxa"/>
          </w:tcPr>
          <w:p w14:paraId="46488E6B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08" w:type="dxa"/>
          </w:tcPr>
          <w:p w14:paraId="688C8AC4" w14:textId="77777777" w:rsidR="00E30BA5" w:rsidRDefault="00E30BA5" w:rsidP="00246BDA">
            <w:pPr>
              <w:pStyle w:val="Conteni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E30BA5" w14:paraId="18C85494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F51616D" w14:textId="77777777" w:rsidR="00E30BA5" w:rsidRDefault="00E30BA5" w:rsidP="00246BDA">
            <w:pPr>
              <w:pStyle w:val="Contenido"/>
            </w:pPr>
            <w:r>
              <w:t>5</w:t>
            </w:r>
          </w:p>
        </w:tc>
        <w:tc>
          <w:tcPr>
            <w:tcW w:w="2513" w:type="dxa"/>
          </w:tcPr>
          <w:p w14:paraId="4013482C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Administrador</w:t>
            </w:r>
          </w:p>
        </w:tc>
        <w:tc>
          <w:tcPr>
            <w:tcW w:w="2835" w:type="dxa"/>
          </w:tcPr>
          <w:p w14:paraId="3EC494F4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Noticia</w:t>
            </w:r>
          </w:p>
        </w:tc>
        <w:tc>
          <w:tcPr>
            <w:tcW w:w="4394" w:type="dxa"/>
          </w:tcPr>
          <w:p w14:paraId="16932DBC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Confirmar</w:t>
            </w:r>
            <w:r>
              <w:t xml:space="preserve"> </w:t>
            </w:r>
            <w:r w:rsidRPr="006823F2">
              <w:t>su</w:t>
            </w:r>
            <w:r>
              <w:t xml:space="preserve"> </w:t>
            </w:r>
            <w:r w:rsidRPr="006823F2">
              <w:t>contenido</w:t>
            </w:r>
          </w:p>
        </w:tc>
        <w:tc>
          <w:tcPr>
            <w:tcW w:w="1559" w:type="dxa"/>
          </w:tcPr>
          <w:p w14:paraId="274E37A7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18" w:type="dxa"/>
          </w:tcPr>
          <w:p w14:paraId="7EB9B78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8" w:type="dxa"/>
          </w:tcPr>
          <w:p w14:paraId="35C319FA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3F2">
              <w:t>Para Ser Iniciada</w:t>
            </w:r>
          </w:p>
        </w:tc>
      </w:tr>
      <w:tr w:rsidR="00E30BA5" w14:paraId="126A83FA" w14:textId="77777777" w:rsidTr="0024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861738D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2D9AD47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7D6D1A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7367C89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05497CC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85022AF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454F688B" w14:textId="77777777" w:rsidR="00E30BA5" w:rsidRDefault="00E30BA5" w:rsidP="00246BDA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BA5" w14:paraId="36C91FDE" w14:textId="77777777" w:rsidTr="00246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B55BB61" w14:textId="77777777" w:rsidR="00E30BA5" w:rsidRDefault="00E30BA5" w:rsidP="00246BDA">
            <w:pPr>
              <w:pStyle w:val="Contenido"/>
            </w:pPr>
          </w:p>
        </w:tc>
        <w:tc>
          <w:tcPr>
            <w:tcW w:w="2513" w:type="dxa"/>
          </w:tcPr>
          <w:p w14:paraId="43023C8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7D7C02F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AF4A211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5FA3B98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BCD12C0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14:paraId="05555C78" w14:textId="77777777" w:rsidR="00E30BA5" w:rsidRDefault="00E30BA5" w:rsidP="00246BDA">
            <w:pPr>
              <w:pStyle w:val="Conteni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D84AEF" w14:textId="77777777" w:rsidR="00E30BA5" w:rsidRDefault="00E30BA5" w:rsidP="00E30BA5">
      <w:pPr>
        <w:pStyle w:val="Contenido"/>
        <w:sectPr w:rsidR="00E30BA5" w:rsidSect="00F757CE">
          <w:pgSz w:w="16838" w:h="11906" w:orient="landscape" w:code="9"/>
          <w:pgMar w:top="936" w:right="720" w:bottom="936" w:left="720" w:header="0" w:footer="289" w:gutter="0"/>
          <w:pgNumType w:start="1"/>
          <w:cols w:space="720"/>
          <w:docGrid w:linePitch="382"/>
        </w:sectPr>
      </w:pPr>
    </w:p>
    <w:p w14:paraId="5C2C3380" w14:textId="5F1FCBC8" w:rsidR="00CD528B" w:rsidRDefault="00CD528B" w:rsidP="00D077E9">
      <w:pPr>
        <w:pStyle w:val="Ttulo1"/>
        <w:rPr>
          <w:noProof/>
        </w:rPr>
      </w:pPr>
      <w:r>
        <w:lastRenderedPageBreak/>
        <w:t>Referencias</w:t>
      </w:r>
    </w:p>
    <w:sectPr w:rsidR="00CD528B" w:rsidSect="00AB02A7"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3AEFC" w14:textId="77777777" w:rsidR="00C40476" w:rsidRDefault="00C40476">
      <w:r>
        <w:separator/>
      </w:r>
    </w:p>
    <w:p w14:paraId="3BFCED76" w14:textId="77777777" w:rsidR="00C40476" w:rsidRDefault="00C40476"/>
  </w:endnote>
  <w:endnote w:type="continuationSeparator" w:id="0">
    <w:p w14:paraId="24FB8E8F" w14:textId="77777777" w:rsidR="00C40476" w:rsidRDefault="00C40476">
      <w:r>
        <w:continuationSeparator/>
      </w:r>
    </w:p>
    <w:p w14:paraId="6198BB2B" w14:textId="77777777" w:rsidR="00C40476" w:rsidRDefault="00C40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A612A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E270383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ED8F8" w14:textId="77777777" w:rsidR="00C40476" w:rsidRDefault="00C40476">
      <w:r>
        <w:separator/>
      </w:r>
    </w:p>
    <w:p w14:paraId="5A1688F8" w14:textId="77777777" w:rsidR="00C40476" w:rsidRDefault="00C40476"/>
  </w:footnote>
  <w:footnote w:type="continuationSeparator" w:id="0">
    <w:p w14:paraId="41284780" w14:textId="77777777" w:rsidR="00C40476" w:rsidRDefault="00C40476">
      <w:r>
        <w:continuationSeparator/>
      </w:r>
    </w:p>
    <w:p w14:paraId="414BE28D" w14:textId="77777777" w:rsidR="00C40476" w:rsidRDefault="00C404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81B7CB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3EA21B2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18B294E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78CF"/>
    <w:multiLevelType w:val="hybridMultilevel"/>
    <w:tmpl w:val="EC703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12BEF"/>
    <w:multiLevelType w:val="hybridMultilevel"/>
    <w:tmpl w:val="613A8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F5E30"/>
    <w:multiLevelType w:val="hybridMultilevel"/>
    <w:tmpl w:val="4EA8D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7879"/>
    <w:multiLevelType w:val="hybridMultilevel"/>
    <w:tmpl w:val="3B00F7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782054">
    <w:abstractNumId w:val="3"/>
  </w:num>
  <w:num w:numId="2" w16cid:durableId="360932870">
    <w:abstractNumId w:val="1"/>
  </w:num>
  <w:num w:numId="3" w16cid:durableId="1349987165">
    <w:abstractNumId w:val="2"/>
  </w:num>
  <w:num w:numId="4" w16cid:durableId="1178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B"/>
    <w:rsid w:val="0002482E"/>
    <w:rsid w:val="00050324"/>
    <w:rsid w:val="000747A0"/>
    <w:rsid w:val="000A0150"/>
    <w:rsid w:val="000C2408"/>
    <w:rsid w:val="000E63C9"/>
    <w:rsid w:val="00130E9D"/>
    <w:rsid w:val="00150A6D"/>
    <w:rsid w:val="00185B35"/>
    <w:rsid w:val="001A39CC"/>
    <w:rsid w:val="001C714F"/>
    <w:rsid w:val="001F2BC8"/>
    <w:rsid w:val="001F5F6B"/>
    <w:rsid w:val="00243EBC"/>
    <w:rsid w:val="00246A35"/>
    <w:rsid w:val="00252174"/>
    <w:rsid w:val="00284348"/>
    <w:rsid w:val="002F51F5"/>
    <w:rsid w:val="00312137"/>
    <w:rsid w:val="00330359"/>
    <w:rsid w:val="0033185F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A0B35"/>
    <w:rsid w:val="004B21A5"/>
    <w:rsid w:val="004E5FEE"/>
    <w:rsid w:val="005037F0"/>
    <w:rsid w:val="00516A86"/>
    <w:rsid w:val="005275F6"/>
    <w:rsid w:val="00572102"/>
    <w:rsid w:val="005F1BB0"/>
    <w:rsid w:val="00635B71"/>
    <w:rsid w:val="00656C4D"/>
    <w:rsid w:val="006823F2"/>
    <w:rsid w:val="006E5716"/>
    <w:rsid w:val="006F4E23"/>
    <w:rsid w:val="007029B1"/>
    <w:rsid w:val="00710A40"/>
    <w:rsid w:val="007302B3"/>
    <w:rsid w:val="00730733"/>
    <w:rsid w:val="007309A6"/>
    <w:rsid w:val="00730E3A"/>
    <w:rsid w:val="00736AAF"/>
    <w:rsid w:val="00765B2A"/>
    <w:rsid w:val="00782BB7"/>
    <w:rsid w:val="00783A34"/>
    <w:rsid w:val="007C6B52"/>
    <w:rsid w:val="007D16C5"/>
    <w:rsid w:val="007F624A"/>
    <w:rsid w:val="00830ED4"/>
    <w:rsid w:val="00862FE4"/>
    <w:rsid w:val="0086389A"/>
    <w:rsid w:val="0087605E"/>
    <w:rsid w:val="008941AE"/>
    <w:rsid w:val="008B1FEE"/>
    <w:rsid w:val="008B328F"/>
    <w:rsid w:val="00903C32"/>
    <w:rsid w:val="00916B16"/>
    <w:rsid w:val="009173B9"/>
    <w:rsid w:val="009254C8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AD1BC9"/>
    <w:rsid w:val="00B231E5"/>
    <w:rsid w:val="00C02B87"/>
    <w:rsid w:val="00C40476"/>
    <w:rsid w:val="00C4086D"/>
    <w:rsid w:val="00CA1896"/>
    <w:rsid w:val="00CB5B28"/>
    <w:rsid w:val="00CD528B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E2562"/>
    <w:rsid w:val="00DF027C"/>
    <w:rsid w:val="00E00A32"/>
    <w:rsid w:val="00E22ACD"/>
    <w:rsid w:val="00E30BA5"/>
    <w:rsid w:val="00E620B0"/>
    <w:rsid w:val="00E81B40"/>
    <w:rsid w:val="00EF555B"/>
    <w:rsid w:val="00F027BB"/>
    <w:rsid w:val="00F11DCF"/>
    <w:rsid w:val="00F15EF9"/>
    <w:rsid w:val="00F162EA"/>
    <w:rsid w:val="00F52D27"/>
    <w:rsid w:val="00F622A9"/>
    <w:rsid w:val="00F757CE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F2B32"/>
  <w15:docId w15:val="{16B5634D-73F6-49E9-A70F-BB3C928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7029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lanormal5">
    <w:name w:val="Plain Table 5"/>
    <w:basedOn w:val="Tablanormal"/>
    <w:uiPriority w:val="45"/>
    <w:rsid w:val="00CD52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3F2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23F2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6823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5"/>
    <w:rsid w:val="007029B1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verar\AppData\Local\Microsoft\Office\16.0\DTS\es-CO%7bF54F2A47-DE06-4F09-B0B2-D3DC67398846%7d\%7bBB43CCB8-5669-4032-B04B-2C4B9A10CD2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550B676949FF846EEBBAF789D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AD277-859E-4B42-8A19-FC9BC8798D3C}"/>
      </w:docPartPr>
      <w:docPartBody>
        <w:p w:rsidR="00F547DF" w:rsidRDefault="00000000">
          <w:pPr>
            <w:pStyle w:val="A9B4550B676949FF846EEBBAF789DB5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junio 23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CEC514602C9C41ABB2694092C63D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558F-33B5-49CA-9196-5F1E0EA9000B}"/>
      </w:docPartPr>
      <w:docPartBody>
        <w:p w:rsidR="00F547DF" w:rsidRDefault="00000000">
          <w:pPr>
            <w:pStyle w:val="CEC514602C9C41ABB2694092C63DBD58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BD9461F4A18B4E2F958D8FD57C3BF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2235-EA6F-43EC-A68D-419E34F82A53}"/>
      </w:docPartPr>
      <w:docPartBody>
        <w:p w:rsidR="00F547DF" w:rsidRDefault="00000000">
          <w:pPr>
            <w:pStyle w:val="BD9461F4A18B4E2F958D8FD57C3BFE0A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8"/>
    <w:rsid w:val="001A39CC"/>
    <w:rsid w:val="00336758"/>
    <w:rsid w:val="00361E76"/>
    <w:rsid w:val="006A1884"/>
    <w:rsid w:val="009B0278"/>
    <w:rsid w:val="00B266D5"/>
    <w:rsid w:val="00F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val="es-ES" w:eastAsia="en-US"/>
      <w14:ligatures w14:val="none"/>
    </w:rPr>
  </w:style>
  <w:style w:type="paragraph" w:customStyle="1" w:styleId="A9B4550B676949FF846EEBBAF789DB52">
    <w:name w:val="A9B4550B676949FF846EEBBAF789DB52"/>
  </w:style>
  <w:style w:type="paragraph" w:customStyle="1" w:styleId="CEC514602C9C41ABB2694092C63DBD58">
    <w:name w:val="CEC514602C9C41ABB2694092C63DBD58"/>
  </w:style>
  <w:style w:type="paragraph" w:customStyle="1" w:styleId="BD9461F4A18B4E2F958D8FD57C3BFE0A">
    <w:name w:val="BD9461F4A18B4E2F958D8FD57C3BF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{BB43CCB8-5669-4032-B04B-2C4B9A10CD2B}tf16392850_win32.dotx</Template>
  <TotalTime>264</TotalTime>
  <Pages>19</Pages>
  <Words>1138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jriverar</dc:creator>
  <cp:keywords/>
  <cp:lastModifiedBy>James Solarte</cp:lastModifiedBy>
  <cp:revision>12</cp:revision>
  <cp:lastPrinted>2006-08-01T17:47:00Z</cp:lastPrinted>
  <dcterms:created xsi:type="dcterms:W3CDTF">2023-06-23T12:57:00Z</dcterms:created>
  <dcterms:modified xsi:type="dcterms:W3CDTF">2025-05-31T15:46:00Z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